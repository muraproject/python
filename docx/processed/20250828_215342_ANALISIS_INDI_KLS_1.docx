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81" w:rsidRDefault="00040C88" w:rsidP="00B51A5A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  <w:r w:rsidRPr="00B51A5A">
        <w:rPr>
          <w:rFonts w:ascii="Times New Roman" w:hAnsi="Times New Roman" w:cs="Times New Roman"/>
          <w:b/>
          <w:bCs/>
        </w:rPr>
        <w:t xml:space="preserve">ANALISIS </w:t>
      </w:r>
      <w:r w:rsidR="00F45D59" w:rsidRPr="00B51A5A">
        <w:rPr>
          <w:rFonts w:ascii="Times New Roman" w:hAnsi="Times New Roman" w:cs="Times New Roman"/>
          <w:b/>
          <w:bCs/>
        </w:rPr>
        <w:t>K</w:t>
      </w:r>
      <w:r w:rsidR="009B42D6">
        <w:rPr>
          <w:rFonts w:ascii="Times New Roman" w:hAnsi="Times New Roman" w:cs="Times New Roman"/>
          <w:b/>
          <w:bCs/>
        </w:rPr>
        <w:t>D</w:t>
      </w:r>
      <w:r w:rsidR="00F70E81" w:rsidRPr="00B51A5A">
        <w:rPr>
          <w:rFonts w:ascii="Times New Roman" w:hAnsi="Times New Roman" w:cs="Times New Roman"/>
          <w:b/>
          <w:bCs/>
        </w:rPr>
        <w:t xml:space="preserve"> </w:t>
      </w:r>
      <w:r w:rsidR="00F70E81" w:rsidRPr="00B51A5A">
        <w:rPr>
          <w:rFonts w:ascii="Times New Roman" w:hAnsi="Times New Roman" w:cs="Times New Roman"/>
          <w:b/>
          <w:bCs/>
          <w:lang w:val="id-ID"/>
        </w:rPr>
        <w:t xml:space="preserve">DAN </w:t>
      </w:r>
      <w:r w:rsidR="00F70E81" w:rsidRPr="00B51A5A">
        <w:rPr>
          <w:rFonts w:ascii="Times New Roman" w:hAnsi="Times New Roman" w:cs="Times New Roman"/>
          <w:b/>
          <w:bCs/>
        </w:rPr>
        <w:t>INDIKATOR</w:t>
      </w:r>
    </w:p>
    <w:p w:rsidR="00E95BE1" w:rsidRPr="00B51A5A" w:rsidRDefault="00E95BE1" w:rsidP="00B51A5A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</w:p>
    <w:p w:rsidR="00E95BE1" w:rsidRPr="00E95973" w:rsidRDefault="00E95BE1" w:rsidP="00E95BE1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:rsidR="00E95BE1" w:rsidRPr="00E95973" w:rsidRDefault="00E95BE1" w:rsidP="00E95BE1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Muatan Pembelajaran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Pendidikan Agama Islam dan Budi Pekerti</w:t>
      </w:r>
    </w:p>
    <w:p w:rsidR="00E95BE1" w:rsidRPr="00E95BE1" w:rsidRDefault="00E95BE1" w:rsidP="00E95BE1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:rsidR="00E95BE1" w:rsidRPr="006E100C" w:rsidRDefault="00E95BE1" w:rsidP="00E95BE1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5823E4">
        <w:rPr>
          <w:rFonts w:ascii="Times New Roman" w:hAnsi="Times New Roman" w:cs="Times New Roman"/>
          <w:b/>
          <w:sz w:val="24"/>
          <w:szCs w:val="24"/>
        </w:rPr>
        <w:t>Pelajaran</w:t>
      </w:r>
      <w:r w:rsidR="005823E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823E4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5823E4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="006E100C">
        <w:rPr>
          <w:rFonts w:ascii="Times New Roman" w:hAnsi="Times New Roman" w:cs="Times New Roman"/>
          <w:b/>
          <w:sz w:val="24"/>
          <w:szCs w:val="24"/>
        </w:rPr>
        <w:t>20</w:t>
      </w:r>
      <w:r w:rsidR="005823E4">
        <w:rPr>
          <w:rFonts w:ascii="Times New Roman" w:hAnsi="Times New Roman" w:cs="Times New Roman"/>
          <w:b/>
          <w:sz w:val="24"/>
          <w:szCs w:val="24"/>
          <w:lang w:val="id-ID"/>
        </w:rPr>
        <w:t>21</w:t>
      </w:r>
    </w:p>
    <w:p w:rsidR="00E95BE1" w:rsidRPr="00E95973" w:rsidRDefault="00E95BE1" w:rsidP="00E95B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:rsidR="00E95BE1" w:rsidRPr="00B9052F" w:rsidRDefault="00E95BE1" w:rsidP="00E95BE1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Menerima ,menjalankan , dan menghargai ajaran agama yang dianutnya</w:t>
      </w:r>
    </w:p>
    <w:p w:rsidR="00E95BE1" w:rsidRPr="00B9052F" w:rsidRDefault="00E95BE1" w:rsidP="00E95BE1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 xml:space="preserve">Menunjukkan perilaku jujur, disiplin, tanggungjawab, santun, peduli dan percaya diri dalam berinteraksi dengan keluarga, teman  , guru </w:t>
      </w:r>
    </w:p>
    <w:p w:rsidR="00E95BE1" w:rsidRPr="00B9052F" w:rsidRDefault="00E95BE1" w:rsidP="00E95BE1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Memahami pengetahuan faktual dengan cara mengamati</w:t>
      </w:r>
      <w:r w:rsidRPr="00B9052F">
        <w:rPr>
          <w:rFonts w:ascii="Times New Roman" w:hAnsi="Times New Roman" w:cs="Times New Roman"/>
          <w:lang w:val="id-ID"/>
        </w:rPr>
        <w:t xml:space="preserve">, </w:t>
      </w:r>
      <w:r w:rsidRPr="00B9052F">
        <w:rPr>
          <w:rFonts w:ascii="Times New Roman" w:hAnsi="Times New Roman" w:cs="Times New Roman"/>
        </w:rPr>
        <w:t>mendengar, melihat</w:t>
      </w:r>
      <w:r w:rsidRPr="00B9052F">
        <w:rPr>
          <w:rFonts w:ascii="Times New Roman" w:hAnsi="Times New Roman" w:cs="Times New Roman"/>
          <w:lang w:val="id-ID"/>
        </w:rPr>
        <w:t xml:space="preserve">, </w:t>
      </w:r>
      <w:r w:rsidRPr="00B9052F">
        <w:rPr>
          <w:rFonts w:ascii="Times New Roman" w:hAnsi="Times New Roman" w:cs="Times New Roman"/>
        </w:rPr>
        <w:t>membaca</w:t>
      </w:r>
      <w:r w:rsidRPr="00B9052F">
        <w:rPr>
          <w:rFonts w:ascii="Times New Roman" w:hAnsi="Times New Roman" w:cs="Times New Roman"/>
          <w:lang w:val="id-ID"/>
        </w:rPr>
        <w:t xml:space="preserve">, </w:t>
      </w:r>
      <w:r w:rsidRPr="00B9052F">
        <w:rPr>
          <w:rFonts w:ascii="Times New Roman" w:hAnsi="Times New Roman" w:cs="Times New Roman"/>
        </w:rPr>
        <w:t>dan menanya  berdasarkan rasa ingin  tahu tentang dirinya,</w:t>
      </w:r>
      <w:r w:rsidRPr="00B9052F">
        <w:rPr>
          <w:rFonts w:ascii="Times New Roman" w:hAnsi="Times New Roman" w:cs="Times New Roman"/>
          <w:lang w:val="id-ID"/>
        </w:rPr>
        <w:t xml:space="preserve"> </w:t>
      </w:r>
      <w:r w:rsidRPr="00B9052F">
        <w:rPr>
          <w:rFonts w:ascii="Times New Roman" w:hAnsi="Times New Roman" w:cs="Times New Roman"/>
        </w:rPr>
        <w:t>makhluk ciptaan Tuhan dan kegiatannya dan benda-benda yang dijumpainya di rumah</w:t>
      </w:r>
      <w:r w:rsidRPr="00B9052F">
        <w:rPr>
          <w:rFonts w:ascii="Times New Roman" w:hAnsi="Times New Roman" w:cs="Times New Roman"/>
          <w:lang w:val="id-ID"/>
        </w:rPr>
        <w:t xml:space="preserve"> dan</w:t>
      </w:r>
      <w:r w:rsidRPr="00B9052F">
        <w:rPr>
          <w:rFonts w:ascii="Times New Roman" w:hAnsi="Times New Roman" w:cs="Times New Roman"/>
        </w:rPr>
        <w:t xml:space="preserve"> di sekolah </w:t>
      </w:r>
    </w:p>
    <w:p w:rsidR="00E95BE1" w:rsidRPr="00B9052F" w:rsidRDefault="00E95BE1" w:rsidP="00E95BE1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Menyajikan pengetahuan faktual  dalam bahasa yang jelas  dan logis dalam karya yang estetis, dalam gerakan yang mencerminkan anak sehat, dan dalam tindakan yang mencerrminkan perilaku anak beriman dan berakhlak mulia</w:t>
      </w:r>
    </w:p>
    <w:p w:rsidR="00DF21FD" w:rsidRPr="00B51A5A" w:rsidRDefault="00DF21FD" w:rsidP="00B51A5A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</w:p>
    <w:p w:rsidR="00DF21FD" w:rsidRPr="00B51A5A" w:rsidRDefault="00DF21FD" w:rsidP="00B51A5A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074"/>
        <w:gridCol w:w="5310"/>
      </w:tblGrid>
      <w:tr w:rsidR="00DF21FD" w:rsidRPr="00B51A5A" w:rsidTr="00E95BE1">
        <w:trPr>
          <w:trHeight w:val="465"/>
        </w:trPr>
        <w:tc>
          <w:tcPr>
            <w:tcW w:w="426" w:type="dxa"/>
            <w:shd w:val="clear" w:color="auto" w:fill="E5B8B7"/>
          </w:tcPr>
          <w:p w:rsidR="00DF21FD" w:rsidRPr="00B51A5A" w:rsidRDefault="008975F4" w:rsidP="00B51A5A">
            <w:pPr>
              <w:spacing w:before="120" w:after="0" w:line="240" w:lineRule="auto"/>
              <w:ind w:right="-108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4074" w:type="dxa"/>
            <w:shd w:val="clear" w:color="auto" w:fill="E5B8B7"/>
          </w:tcPr>
          <w:p w:rsidR="00DF21FD" w:rsidRPr="00B51A5A" w:rsidRDefault="00DF21FD" w:rsidP="00B51A5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KD</w:t>
            </w:r>
          </w:p>
        </w:tc>
        <w:tc>
          <w:tcPr>
            <w:tcW w:w="5310" w:type="dxa"/>
            <w:shd w:val="clear" w:color="auto" w:fill="E5B8B7"/>
            <w:vAlign w:val="center"/>
          </w:tcPr>
          <w:p w:rsidR="00DF21FD" w:rsidRPr="00B51A5A" w:rsidRDefault="00DF21FD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INDIKATOR</w:t>
            </w:r>
          </w:p>
        </w:tc>
      </w:tr>
      <w:tr w:rsidR="001D7EA2" w:rsidRPr="00B51A5A" w:rsidTr="00E95BE1">
        <w:trPr>
          <w:trHeight w:val="334"/>
        </w:trPr>
        <w:tc>
          <w:tcPr>
            <w:tcW w:w="426" w:type="dxa"/>
            <w:vMerge w:val="restart"/>
            <w:shd w:val="clear" w:color="auto" w:fill="auto"/>
          </w:tcPr>
          <w:p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1A5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74" w:type="dxa"/>
            <w:shd w:val="clear" w:color="auto" w:fill="auto"/>
          </w:tcPr>
          <w:p w:rsidR="001D7EA2" w:rsidRPr="00B51A5A" w:rsidRDefault="001D7EA2" w:rsidP="00B51A5A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Terbiasa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membaca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basmalah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setiap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memulai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belajar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al-Qur’an</w:t>
            </w:r>
            <w:r w:rsidRPr="00B51A5A">
              <w:rPr>
                <w:rFonts w:ascii="Times New Roman" w:hAnsi="Times New Roman" w:cs="Times New Roman"/>
              </w:rPr>
              <w:t>.</w:t>
            </w:r>
          </w:p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  <w:shd w:val="clear" w:color="auto" w:fill="auto"/>
          </w:tcPr>
          <w:p w:rsidR="001D7EA2" w:rsidRPr="00B51A5A" w:rsidRDefault="00040C88" w:rsidP="00E95BE1">
            <w:pPr>
              <w:numPr>
                <w:ilvl w:val="2"/>
                <w:numId w:val="12"/>
              </w:numPr>
              <w:spacing w:after="0" w:line="240" w:lineRule="auto"/>
              <w:ind w:left="562" w:hanging="630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Terbiasa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melafalkan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basmalah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ketika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 xml:space="preserve">membaca </w:t>
            </w:r>
            <w:r w:rsidR="001D7EA2" w:rsidRPr="00B51A5A">
              <w:rPr>
                <w:rFonts w:ascii="Times New Roman" w:hAnsi="Times New Roman" w:cs="Times New Roman"/>
              </w:rPr>
              <w:t>al-quran</w:t>
            </w:r>
          </w:p>
          <w:p w:rsidR="001D7EA2" w:rsidRPr="00B51A5A" w:rsidRDefault="00040C88" w:rsidP="00E95BE1">
            <w:pPr>
              <w:numPr>
                <w:ilvl w:val="2"/>
                <w:numId w:val="12"/>
              </w:numPr>
              <w:spacing w:after="0" w:line="240" w:lineRule="auto"/>
              <w:ind w:left="562" w:hanging="630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Terbiasa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membaca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basmalah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setiap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memulai</w:t>
            </w:r>
            <w:r w:rsidR="00E95BE1">
              <w:rPr>
                <w:rFonts w:ascii="Times New Roman" w:hAnsi="Times New Roman" w:cs="Times New Roman"/>
              </w:rPr>
              <w:t xml:space="preserve">  </w:t>
            </w:r>
            <w:r w:rsidRPr="00B51A5A">
              <w:rPr>
                <w:rFonts w:ascii="Times New Roman" w:hAnsi="Times New Roman" w:cs="Times New Roman"/>
              </w:rPr>
              <w:t>aktivitas</w:t>
            </w:r>
          </w:p>
        </w:tc>
      </w:tr>
      <w:tr w:rsidR="001D7EA2" w:rsidRPr="00B51A5A" w:rsidTr="00E95BE1">
        <w:trPr>
          <w:trHeight w:val="344"/>
        </w:trPr>
        <w:tc>
          <w:tcPr>
            <w:tcW w:w="426" w:type="dxa"/>
            <w:vMerge/>
            <w:shd w:val="clear" w:color="auto" w:fill="auto"/>
          </w:tcPr>
          <w:p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1D7EA2" w:rsidRPr="00B51A5A" w:rsidRDefault="001D7EA2" w:rsidP="00B51A5A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Menunjukkan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perilaku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percayadiri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sebagai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implementasi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dari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pemahaman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huruf-huruf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>-</w:t>
            </w:r>
            <w:r w:rsidRPr="00B51A5A">
              <w:rPr>
                <w:rFonts w:ascii="Times New Roman" w:hAnsi="Times New Roman" w:cs="Times New Roman"/>
              </w:rPr>
              <w:t>hijaiyyah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harakatnya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1D7EA2" w:rsidRPr="00B51A5A" w:rsidRDefault="001D7EA2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2.1.1  </w:t>
            </w:r>
            <w:r w:rsidR="00AA7C5D" w:rsidRPr="00B51A5A">
              <w:rPr>
                <w:rFonts w:ascii="Times New Roman" w:hAnsi="Times New Roman" w:cs="Times New Roman"/>
              </w:rPr>
              <w:t>Menunjukkan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prilaku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percaya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diri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dalam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kehidupan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sehari-hari</w:t>
            </w:r>
          </w:p>
        </w:tc>
      </w:tr>
      <w:tr w:rsidR="001D7EA2" w:rsidRPr="00B51A5A" w:rsidTr="00E95BE1">
        <w:trPr>
          <w:trHeight w:val="240"/>
        </w:trPr>
        <w:tc>
          <w:tcPr>
            <w:tcW w:w="426" w:type="dxa"/>
            <w:vMerge/>
            <w:shd w:val="clear" w:color="auto" w:fill="auto"/>
          </w:tcPr>
          <w:p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1D7EA2" w:rsidRPr="00B51A5A" w:rsidRDefault="001D7EA2" w:rsidP="00B51A5A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Mengetahui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huruf-huruf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hijaiyyah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harakatnya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secara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 xml:space="preserve">lengkap. </w:t>
            </w:r>
          </w:p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3.1.1. Menyebutkan 29 hurufhijaiyyah.</w:t>
            </w:r>
          </w:p>
          <w:p w:rsidR="001D7EA2" w:rsidRPr="00B51A5A" w:rsidRDefault="001D7EA2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3.1.2 Menyebutkan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macam-macam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harakat.</w:t>
            </w:r>
          </w:p>
        </w:tc>
      </w:tr>
      <w:tr w:rsidR="001D7EA2" w:rsidRPr="00B51A5A" w:rsidTr="00E95BE1">
        <w:trPr>
          <w:trHeight w:val="805"/>
        </w:trPr>
        <w:tc>
          <w:tcPr>
            <w:tcW w:w="426" w:type="dxa"/>
            <w:vMerge/>
            <w:shd w:val="clear" w:color="auto" w:fill="auto"/>
          </w:tcPr>
          <w:p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1D7EA2" w:rsidRPr="00B51A5A" w:rsidRDefault="001D7EA2" w:rsidP="00B51A5A">
            <w:pPr>
              <w:numPr>
                <w:ilvl w:val="2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Melafalkan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al-Fatihāh</w:t>
            </w:r>
            <w:r w:rsidR="00176F7F" w:rsidRPr="00B51A5A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76F7F" w:rsidRPr="00B51A5A">
              <w:rPr>
                <w:rFonts w:ascii="Times New Roman" w:hAnsi="Times New Roman" w:cs="Times New Roman"/>
                <w:i/>
                <w:iCs/>
              </w:rPr>
              <w:t xml:space="preserve">Q.S.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 xml:space="preserve"> al-Ikhlās</w:t>
            </w:r>
            <w:r w:rsidR="00176F7F" w:rsidRPr="00B51A5A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dengan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benar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jelas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4.2.1 .1 Melafalkan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al-Fātihah</w:t>
            </w:r>
            <w:r w:rsidRPr="00B51A5A">
              <w:rPr>
                <w:rFonts w:ascii="Times New Roman" w:hAnsi="Times New Roman" w:cs="Times New Roman"/>
              </w:rPr>
              <w:t>ayat 1-4.</w:t>
            </w:r>
          </w:p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4.2.1.2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Melafalkan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al-Fātihah</w:t>
            </w:r>
            <w:r w:rsidRPr="00B51A5A">
              <w:rPr>
                <w:rFonts w:ascii="Times New Roman" w:hAnsi="Times New Roman" w:cs="Times New Roman"/>
              </w:rPr>
              <w:t>ayat 5-7.</w:t>
            </w:r>
          </w:p>
          <w:p w:rsidR="001D7EA2" w:rsidRPr="00B51A5A" w:rsidRDefault="001D7EA2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4.2.1.3 Melafalkan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al-Fātihah</w:t>
            </w:r>
            <w:r w:rsidRPr="00B51A5A">
              <w:rPr>
                <w:rFonts w:ascii="Times New Roman" w:hAnsi="Times New Roman" w:cs="Times New Roman"/>
              </w:rPr>
              <w:t>ayat 1-7.</w:t>
            </w:r>
          </w:p>
        </w:tc>
      </w:tr>
      <w:tr w:rsidR="001D7EA2" w:rsidRPr="00B51A5A" w:rsidTr="00E95BE1">
        <w:trPr>
          <w:trHeight w:val="100"/>
        </w:trPr>
        <w:tc>
          <w:tcPr>
            <w:tcW w:w="426" w:type="dxa"/>
            <w:vMerge w:val="restart"/>
            <w:shd w:val="clear" w:color="auto" w:fill="auto"/>
          </w:tcPr>
          <w:p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1A5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074" w:type="dxa"/>
            <w:shd w:val="clear" w:color="auto" w:fill="auto"/>
          </w:tcPr>
          <w:p w:rsidR="001D7EA2" w:rsidRPr="00B51A5A" w:rsidRDefault="001D7EA2" w:rsidP="00B51A5A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Terbiasa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membaca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 xml:space="preserve">al-Qur’an </w:t>
            </w:r>
            <w:r w:rsidRPr="00B51A5A">
              <w:rPr>
                <w:rFonts w:ascii="Times New Roman" w:hAnsi="Times New Roman" w:cs="Times New Roman"/>
              </w:rPr>
              <w:t>dengan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tartil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1.2.1. Terbiasa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membaca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al-Qur’an</w:t>
            </w:r>
          </w:p>
        </w:tc>
      </w:tr>
      <w:tr w:rsidR="001D7EA2" w:rsidRPr="00B51A5A" w:rsidTr="00E95BE1">
        <w:trPr>
          <w:trHeight w:val="348"/>
        </w:trPr>
        <w:tc>
          <w:tcPr>
            <w:tcW w:w="426" w:type="dxa"/>
            <w:vMerge/>
            <w:shd w:val="clear" w:color="auto" w:fill="auto"/>
          </w:tcPr>
          <w:p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1D7EA2" w:rsidRPr="00B51A5A" w:rsidRDefault="001D7EA2" w:rsidP="00B51A5A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>Menunjukkan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sikap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kasih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76F7F" w:rsidRPr="00B51A5A">
              <w:rPr>
                <w:rFonts w:ascii="Times New Roman" w:hAnsi="Times New Roman" w:cs="Times New Roman"/>
              </w:rPr>
              <w:t>saying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peduli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76F7F" w:rsidRPr="00B51A5A">
              <w:rPr>
                <w:rFonts w:ascii="Times New Roman" w:hAnsi="Times New Roman" w:cs="Times New Roman"/>
              </w:rPr>
              <w:t>kepada sesam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a </w:t>
            </w:r>
            <w:r w:rsidRPr="00B51A5A">
              <w:rPr>
                <w:rFonts w:ascii="Times New Roman" w:hAnsi="Times New Roman" w:cs="Times New Roman"/>
              </w:rPr>
              <w:t>sebagai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implementasi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dari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pemahaman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al-Fātihah</w:t>
            </w:r>
            <w:r w:rsidR="00176F7F" w:rsidRPr="00B51A5A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Q.S.al-Ikhlās.</w:t>
            </w:r>
          </w:p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2.2.1</w:t>
            </w:r>
            <w:r w:rsidR="00AA7C5D" w:rsidRPr="00B51A5A">
              <w:rPr>
                <w:rFonts w:ascii="Times New Roman" w:hAnsi="Times New Roman" w:cs="Times New Roman"/>
              </w:rPr>
              <w:t>Menunjukkan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AA7C5D" w:rsidRPr="00B51A5A">
              <w:rPr>
                <w:rFonts w:ascii="Times New Roman" w:hAnsi="Times New Roman" w:cs="Times New Roman"/>
              </w:rPr>
              <w:t>sikap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0212C1" w:rsidRPr="00B51A5A">
              <w:rPr>
                <w:rFonts w:ascii="Times New Roman" w:hAnsi="Times New Roman" w:cs="Times New Roman"/>
              </w:rPr>
              <w:t>kasih sa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>ya</w:t>
            </w:r>
            <w:r w:rsidR="00AA7C5D" w:rsidRPr="00B51A5A">
              <w:rPr>
                <w:rFonts w:ascii="Times New Roman" w:hAnsi="Times New Roman" w:cs="Times New Roman"/>
              </w:rPr>
              <w:t>ng dalam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AA7C5D" w:rsidRPr="00B51A5A">
              <w:rPr>
                <w:rFonts w:ascii="Times New Roman" w:hAnsi="Times New Roman" w:cs="Times New Roman"/>
              </w:rPr>
              <w:t>kehidupan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AA7C5D" w:rsidRPr="00B51A5A">
              <w:rPr>
                <w:rFonts w:ascii="Times New Roman" w:hAnsi="Times New Roman" w:cs="Times New Roman"/>
              </w:rPr>
              <w:t>sehari-hari</w:t>
            </w:r>
          </w:p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2.2.2. Menunjukkan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sikap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peduli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AA7C5D" w:rsidRPr="00B51A5A">
              <w:rPr>
                <w:rFonts w:ascii="Times New Roman" w:hAnsi="Times New Roman" w:cs="Times New Roman"/>
              </w:rPr>
              <w:t>dalam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AA7C5D" w:rsidRPr="00B51A5A">
              <w:rPr>
                <w:rFonts w:ascii="Times New Roman" w:hAnsi="Times New Roman" w:cs="Times New Roman"/>
              </w:rPr>
              <w:t>kehidupan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AA7C5D" w:rsidRPr="00B51A5A">
              <w:rPr>
                <w:rFonts w:ascii="Times New Roman" w:hAnsi="Times New Roman" w:cs="Times New Roman"/>
              </w:rPr>
              <w:t>sehari-hari</w:t>
            </w:r>
          </w:p>
        </w:tc>
      </w:tr>
      <w:tr w:rsidR="001E36B0" w:rsidRPr="00B51A5A" w:rsidTr="00E95BE1">
        <w:trPr>
          <w:trHeight w:val="343"/>
        </w:trPr>
        <w:tc>
          <w:tcPr>
            <w:tcW w:w="426" w:type="dxa"/>
            <w:vMerge/>
            <w:shd w:val="clear" w:color="auto" w:fill="auto"/>
          </w:tcPr>
          <w:p w:rsidR="001E36B0" w:rsidRPr="00B51A5A" w:rsidRDefault="001E36B0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>3.2 Memahamipesan-pesanpokok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 al-Fātihah</w:t>
            </w:r>
            <w:r w:rsidRPr="00B51A5A">
              <w:rPr>
                <w:rFonts w:ascii="Times New Roman" w:hAnsi="Times New Roman" w:cs="Times New Roman"/>
              </w:rPr>
              <w:t>, dan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al-Ikhlās</w:t>
            </w:r>
          </w:p>
          <w:p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</w:p>
          <w:p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  <w:shd w:val="clear" w:color="auto" w:fill="auto"/>
          </w:tcPr>
          <w:p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3.2.1 Menyebutkanarti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al-Fātihah</w:t>
            </w:r>
            <w:r w:rsidRPr="00B51A5A">
              <w:rPr>
                <w:rFonts w:ascii="Times New Roman" w:hAnsi="Times New Roman" w:cs="Times New Roman"/>
              </w:rPr>
              <w:t>.</w:t>
            </w:r>
          </w:p>
          <w:p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>3.2.2 Menyebutkanjumlahayat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 al-Fātihah.</w:t>
            </w:r>
          </w:p>
          <w:p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3.2.3 Menyebutkantempaatturunnya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 al-Fātihah</w:t>
            </w:r>
            <w:r w:rsidRPr="00B51A5A">
              <w:rPr>
                <w:rFonts w:ascii="Times New Roman" w:hAnsi="Times New Roman" w:cs="Times New Roman"/>
              </w:rPr>
              <w:t>.</w:t>
            </w:r>
          </w:p>
          <w:p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3.2.4 Menjelaskanisipokok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 al-Fātihah</w:t>
            </w:r>
          </w:p>
        </w:tc>
      </w:tr>
      <w:tr w:rsidR="001D7EA2" w:rsidRPr="00B51A5A" w:rsidTr="00E95BE1">
        <w:trPr>
          <w:trHeight w:val="830"/>
        </w:trPr>
        <w:tc>
          <w:tcPr>
            <w:tcW w:w="426" w:type="dxa"/>
            <w:vMerge/>
            <w:shd w:val="clear" w:color="auto" w:fill="auto"/>
          </w:tcPr>
          <w:p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4.2.2 Menghafal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al-Fatihāh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al-Ikhlās</w:t>
            </w:r>
            <w:r w:rsidR="00DE38C9" w:rsidRPr="00B51A5A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dengan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benar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jelas</w:t>
            </w:r>
          </w:p>
        </w:tc>
        <w:tc>
          <w:tcPr>
            <w:tcW w:w="5310" w:type="dxa"/>
            <w:shd w:val="clear" w:color="auto" w:fill="auto"/>
          </w:tcPr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4.2.2.1 </w:t>
            </w:r>
            <w:r w:rsidR="00D82CB5" w:rsidRPr="00B51A5A">
              <w:rPr>
                <w:rFonts w:ascii="Times New Roman" w:hAnsi="Times New Roman" w:cs="Times New Roman"/>
              </w:rPr>
              <w:t>Mendemontrasikan</w:t>
            </w:r>
            <w:r w:rsidRPr="00B51A5A">
              <w:rPr>
                <w:rFonts w:ascii="Times New Roman" w:hAnsi="Times New Roman" w:cs="Times New Roman"/>
              </w:rPr>
              <w:t>hafalan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al-Fātihah</w:t>
            </w:r>
            <w:r w:rsidRPr="00B51A5A">
              <w:rPr>
                <w:rFonts w:ascii="Times New Roman" w:hAnsi="Times New Roman" w:cs="Times New Roman"/>
              </w:rPr>
              <w:t>ayat 1-4.</w:t>
            </w:r>
          </w:p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4.2.2.2 </w:t>
            </w:r>
            <w:r w:rsidR="00D82CB5" w:rsidRPr="00B51A5A">
              <w:rPr>
                <w:rFonts w:ascii="Times New Roman" w:hAnsi="Times New Roman" w:cs="Times New Roman"/>
              </w:rPr>
              <w:t>Mendemontrasikan</w:t>
            </w:r>
            <w:r w:rsidRPr="00B51A5A">
              <w:rPr>
                <w:rFonts w:ascii="Times New Roman" w:hAnsi="Times New Roman" w:cs="Times New Roman"/>
              </w:rPr>
              <w:t>hafalan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al-Fātihah</w:t>
            </w:r>
            <w:r w:rsidRPr="00B51A5A">
              <w:rPr>
                <w:rFonts w:ascii="Times New Roman" w:hAnsi="Times New Roman" w:cs="Times New Roman"/>
              </w:rPr>
              <w:t>ayat 5-7.</w:t>
            </w:r>
          </w:p>
          <w:p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4.2.2.3 </w:t>
            </w:r>
            <w:r w:rsidR="00D82CB5" w:rsidRPr="00B51A5A">
              <w:rPr>
                <w:rFonts w:ascii="Times New Roman" w:hAnsi="Times New Roman" w:cs="Times New Roman"/>
              </w:rPr>
              <w:t>Mendemontrasikan</w:t>
            </w:r>
            <w:r w:rsidRPr="00B51A5A">
              <w:rPr>
                <w:rFonts w:ascii="Times New Roman" w:hAnsi="Times New Roman" w:cs="Times New Roman"/>
              </w:rPr>
              <w:t>hafalan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al-Fātihah</w:t>
            </w:r>
            <w:r w:rsidRPr="00B51A5A">
              <w:rPr>
                <w:rFonts w:ascii="Times New Roman" w:hAnsi="Times New Roman" w:cs="Times New Roman"/>
              </w:rPr>
              <w:t>ayat 1-7.</w:t>
            </w:r>
          </w:p>
        </w:tc>
      </w:tr>
      <w:tr w:rsidR="00D12C11" w:rsidRPr="00B51A5A" w:rsidTr="00E95BE1">
        <w:trPr>
          <w:trHeight w:val="70"/>
        </w:trPr>
        <w:tc>
          <w:tcPr>
            <w:tcW w:w="426" w:type="dxa"/>
            <w:vMerge w:val="restart"/>
            <w:shd w:val="clear" w:color="auto" w:fill="auto"/>
          </w:tcPr>
          <w:p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1A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074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1.3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Menerima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adanya Allah S</w:t>
            </w:r>
            <w:r w:rsidR="00D06FD5" w:rsidRPr="00B51A5A">
              <w:rPr>
                <w:rFonts w:ascii="Times New Roman" w:hAnsi="Times New Roman" w:cs="Times New Roman"/>
              </w:rPr>
              <w:t>wt. yang 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Pengasih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Penyayang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1.3.1 Menerimaadanya Allah Swt.</w:t>
            </w:r>
          </w:p>
        </w:tc>
      </w:tr>
      <w:tr w:rsidR="00D12C11" w:rsidRPr="00B51A5A" w:rsidTr="00E95BE1">
        <w:trPr>
          <w:trHeight w:val="272"/>
        </w:trPr>
        <w:tc>
          <w:tcPr>
            <w:tcW w:w="426" w:type="dxa"/>
            <w:vMerge/>
            <w:shd w:val="clear" w:color="auto" w:fill="auto"/>
          </w:tcPr>
          <w:p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2.3Menunjukkan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perilaku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percaya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diri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sebagai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implementasi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dari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pemahaman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adanya Allah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2.3.1 Me</w:t>
            </w:r>
            <w:r w:rsidR="000F2EC6" w:rsidRPr="00B51A5A">
              <w:rPr>
                <w:rFonts w:ascii="Times New Roman" w:hAnsi="Times New Roman" w:cs="Times New Roman"/>
              </w:rPr>
              <w:t>nunjukkanperilakupercayadiridalamkehidupansehari-hari</w:t>
            </w:r>
          </w:p>
        </w:tc>
      </w:tr>
      <w:tr w:rsidR="00D12C11" w:rsidRPr="00B51A5A" w:rsidTr="00E95BE1">
        <w:trPr>
          <w:trHeight w:val="181"/>
        </w:trPr>
        <w:tc>
          <w:tcPr>
            <w:tcW w:w="426" w:type="dxa"/>
            <w:vMerge/>
            <w:shd w:val="clear" w:color="auto" w:fill="auto"/>
          </w:tcPr>
          <w:p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  <w:iCs/>
              </w:rPr>
              <w:t>3.3</w:t>
            </w:r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Memahami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 xml:space="preserve">adanya 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Allah Swt. yang 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Pengasih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Penyayang</w:t>
            </w:r>
          </w:p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3.3.1 Menyebutkanbukti-buktiadanya Allah Swt.</w:t>
            </w:r>
          </w:p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3.3.2 Menjelaskanbukti-buktiadanya Allah Swt.</w:t>
            </w:r>
          </w:p>
        </w:tc>
      </w:tr>
      <w:tr w:rsidR="00D12C11" w:rsidRPr="00B51A5A" w:rsidTr="00E95BE1">
        <w:trPr>
          <w:trHeight w:val="269"/>
        </w:trPr>
        <w:tc>
          <w:tcPr>
            <w:tcW w:w="426" w:type="dxa"/>
            <w:vMerge/>
            <w:shd w:val="clear" w:color="auto" w:fill="auto"/>
          </w:tcPr>
          <w:p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55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4.3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Menunjukkan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bukti-bukti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adany</w:t>
            </w:r>
            <w:r w:rsidR="00D06FD5" w:rsidRPr="00B51A5A">
              <w:rPr>
                <w:rFonts w:ascii="Times New Roman" w:hAnsi="Times New Roman" w:cs="Times New Roman"/>
              </w:rPr>
              <w:t xml:space="preserve">a Allah </w:t>
            </w:r>
            <w:r w:rsidR="00F70E81" w:rsidRPr="00B51A5A">
              <w:rPr>
                <w:rFonts w:ascii="Times New Roman" w:hAnsi="Times New Roman" w:cs="Times New Roman"/>
              </w:rPr>
              <w:t xml:space="preserve"> 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>y</w:t>
            </w:r>
            <w:r w:rsidR="00F70E81" w:rsidRPr="00B51A5A">
              <w:rPr>
                <w:rFonts w:ascii="Times New Roman" w:hAnsi="Times New Roman" w:cs="Times New Roman"/>
              </w:rPr>
              <w:t>ang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Pengasih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dan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Maha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Penyayang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4.3.1 Mengungkapkanbuktibukti-buktiadanya Allah Swt.</w:t>
            </w:r>
            <w:r w:rsidR="00D76DE8" w:rsidRPr="00B51A5A">
              <w:rPr>
                <w:rFonts w:ascii="Times New Roman" w:hAnsi="Times New Roman" w:cs="Times New Roman"/>
              </w:rPr>
              <w:t xml:space="preserve"> Dan contoh-contoh</w:t>
            </w:r>
          </w:p>
          <w:p w:rsidR="00D12C11" w:rsidRPr="00B51A5A" w:rsidRDefault="00D12C11" w:rsidP="00B51A5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4.3.2 Menunjukkan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bukti-bukti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adanya Allah Swt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dan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contoh-contoh</w:t>
            </w:r>
          </w:p>
        </w:tc>
      </w:tr>
      <w:tr w:rsidR="00D12C11" w:rsidRPr="00B51A5A" w:rsidTr="00E95BE1">
        <w:trPr>
          <w:trHeight w:val="585"/>
        </w:trPr>
        <w:tc>
          <w:tcPr>
            <w:tcW w:w="426" w:type="dxa"/>
            <w:vMerge w:val="restart"/>
            <w:shd w:val="clear" w:color="auto" w:fill="auto"/>
          </w:tcPr>
          <w:p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4</w:t>
            </w:r>
          </w:p>
        </w:tc>
        <w:tc>
          <w:tcPr>
            <w:tcW w:w="4074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1.4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Menerima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8975F4" w:rsidRPr="00B51A5A">
              <w:rPr>
                <w:rFonts w:ascii="Times New Roman" w:hAnsi="Times New Roman" w:cs="Times New Roman"/>
              </w:rPr>
              <w:t>keesaan Allah</w:t>
            </w:r>
            <w:r w:rsidRPr="00B51A5A">
              <w:rPr>
                <w:rFonts w:ascii="Times New Roman" w:hAnsi="Times New Roman" w:cs="Times New Roman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B</w:t>
            </w:r>
            <w:r w:rsidRPr="00B51A5A">
              <w:rPr>
                <w:rFonts w:ascii="Times New Roman" w:hAnsi="Times New Roman" w:cs="Times New Roman"/>
              </w:rPr>
              <w:t>erdasarkan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pengamatan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terhadap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dirinya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makhluk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ciptaan-Nya yang dijumpai di sekitar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rumah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sekolah</w:t>
            </w:r>
          </w:p>
        </w:tc>
        <w:tc>
          <w:tcPr>
            <w:tcW w:w="5310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1.4.1 Menerima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keesaan Allah Swt.</w:t>
            </w:r>
          </w:p>
          <w:p w:rsidR="00D12C11" w:rsidRPr="00B51A5A" w:rsidRDefault="00D12C11" w:rsidP="00B51A5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12C11" w:rsidRPr="00B51A5A" w:rsidTr="00E95BE1">
        <w:trPr>
          <w:trHeight w:val="70"/>
        </w:trPr>
        <w:tc>
          <w:tcPr>
            <w:tcW w:w="426" w:type="dxa"/>
            <w:vMerge/>
            <w:shd w:val="clear" w:color="auto" w:fill="auto"/>
          </w:tcPr>
          <w:p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4074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2.4 Menunjukkan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perilaku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percayadiri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sebagai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implementasi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dari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pemahaman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keesaan Allah</w:t>
            </w:r>
          </w:p>
        </w:tc>
        <w:tc>
          <w:tcPr>
            <w:tcW w:w="5310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2.4.1 Me</w:t>
            </w:r>
            <w:r w:rsidR="00D76DE8" w:rsidRPr="00B51A5A">
              <w:rPr>
                <w:rFonts w:ascii="Times New Roman" w:hAnsi="Times New Roman" w:cs="Times New Roman"/>
              </w:rPr>
              <w:t>nunjukkan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perilaku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percaya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diri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dalam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kehidupan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sehari-hari</w:t>
            </w:r>
          </w:p>
        </w:tc>
      </w:tr>
      <w:tr w:rsidR="00D12C11" w:rsidRPr="00B51A5A" w:rsidTr="00E95BE1">
        <w:trPr>
          <w:trHeight w:val="427"/>
        </w:trPr>
        <w:tc>
          <w:tcPr>
            <w:tcW w:w="426" w:type="dxa"/>
            <w:vMerge/>
            <w:shd w:val="clear" w:color="auto" w:fill="auto"/>
          </w:tcPr>
          <w:p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4074" w:type="dxa"/>
            <w:shd w:val="clear" w:color="auto" w:fill="auto"/>
          </w:tcPr>
          <w:p w:rsidR="00D12C11" w:rsidRPr="00B51A5A" w:rsidRDefault="00F70E8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3.4 Memahami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keesaan Allah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berdasarkan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pengamatan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terhadap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dirinya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dan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makhluk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ciptaan-Nya yang dijumpai di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sekitar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rumah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dan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sekolah.</w:t>
            </w:r>
          </w:p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3.4.1 Menyebutkan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keragaman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anggota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tubuh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sebagai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bukti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keesaan Allah Swt.</w:t>
            </w:r>
          </w:p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3.4.2 Menyebutkan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manfaat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keragaman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angg</w:t>
            </w:r>
            <w:r w:rsidR="001E36B0" w:rsidRPr="00B51A5A">
              <w:rPr>
                <w:rFonts w:ascii="Times New Roman" w:hAnsi="Times New Roman" w:cs="Times New Roman"/>
              </w:rPr>
              <w:t>ota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E36B0" w:rsidRPr="00B51A5A">
              <w:rPr>
                <w:rFonts w:ascii="Times New Roman" w:hAnsi="Times New Roman" w:cs="Times New Roman"/>
              </w:rPr>
              <w:t>tubuh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E36B0" w:rsidRPr="00B51A5A">
              <w:rPr>
                <w:rFonts w:ascii="Times New Roman" w:hAnsi="Times New Roman" w:cs="Times New Roman"/>
              </w:rPr>
              <w:t>sebagai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E36B0" w:rsidRPr="00B51A5A">
              <w:rPr>
                <w:rFonts w:ascii="Times New Roman" w:hAnsi="Times New Roman" w:cs="Times New Roman"/>
              </w:rPr>
              <w:t>bukti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E36B0" w:rsidRPr="00B51A5A">
              <w:rPr>
                <w:rFonts w:ascii="Times New Roman" w:hAnsi="Times New Roman" w:cs="Times New Roman"/>
              </w:rPr>
              <w:t>keesaan</w:t>
            </w:r>
            <w:r w:rsidRPr="00B51A5A">
              <w:rPr>
                <w:rFonts w:ascii="Times New Roman" w:hAnsi="Times New Roman" w:cs="Times New Roman"/>
              </w:rPr>
              <w:t>Allah Swt.</w:t>
            </w:r>
          </w:p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3.4.3 Menyebutkan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keragaman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anggota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keluarga</w:t>
            </w:r>
            <w:r w:rsidR="001E36B0" w:rsidRPr="00B51A5A">
              <w:rPr>
                <w:rFonts w:ascii="Times New Roman" w:hAnsi="Times New Roman" w:cs="Times New Roman"/>
              </w:rPr>
              <w:t xml:space="preserve"> di rumah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E36B0" w:rsidRPr="00B51A5A">
              <w:rPr>
                <w:rFonts w:ascii="Times New Roman" w:hAnsi="Times New Roman" w:cs="Times New Roman"/>
              </w:rPr>
              <w:t>sebagai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E36B0" w:rsidRPr="00B51A5A">
              <w:rPr>
                <w:rFonts w:ascii="Times New Roman" w:hAnsi="Times New Roman" w:cs="Times New Roman"/>
              </w:rPr>
              <w:t>bukti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E36B0" w:rsidRPr="00B51A5A">
              <w:rPr>
                <w:rFonts w:ascii="Times New Roman" w:hAnsi="Times New Roman" w:cs="Times New Roman"/>
              </w:rPr>
              <w:t>keesaan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Allah Swt.</w:t>
            </w:r>
          </w:p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3.4.4 Menyebutkan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keragaman di lingkungan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sekolah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sebagai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bukti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keesaan</w:t>
            </w:r>
            <w:r w:rsidR="001E36B0" w:rsidRPr="00B51A5A">
              <w:rPr>
                <w:rFonts w:ascii="Times New Roman" w:hAnsi="Times New Roman" w:cs="Times New Roman"/>
              </w:rPr>
              <w:t xml:space="preserve"> Alla</w:t>
            </w:r>
            <w:r w:rsidRPr="00B51A5A">
              <w:rPr>
                <w:rFonts w:ascii="Times New Roman" w:hAnsi="Times New Roman" w:cs="Times New Roman"/>
              </w:rPr>
              <w:t>h Swt.</w:t>
            </w:r>
          </w:p>
        </w:tc>
      </w:tr>
      <w:tr w:rsidR="00D12C11" w:rsidRPr="00B51A5A" w:rsidTr="00E95BE1">
        <w:trPr>
          <w:trHeight w:val="70"/>
        </w:trPr>
        <w:tc>
          <w:tcPr>
            <w:tcW w:w="426" w:type="dxa"/>
            <w:vMerge/>
            <w:shd w:val="clear" w:color="auto" w:fill="auto"/>
          </w:tcPr>
          <w:p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4074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4.4 Menunjukk</w:t>
            </w:r>
            <w:r w:rsidR="00F70E81" w:rsidRPr="00B51A5A">
              <w:rPr>
                <w:rFonts w:ascii="Times New Roman" w:hAnsi="Times New Roman" w:cs="Times New Roman"/>
              </w:rPr>
              <w:t>an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bukti-bukti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keesaan Allah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5B5AE3" w:rsidRPr="00B51A5A">
              <w:rPr>
                <w:rFonts w:ascii="Times New Roman" w:hAnsi="Times New Roman" w:cs="Times New Roman"/>
              </w:rPr>
              <w:t>B</w:t>
            </w:r>
            <w:r w:rsidRPr="00B51A5A">
              <w:rPr>
                <w:rFonts w:ascii="Times New Roman" w:hAnsi="Times New Roman" w:cs="Times New Roman"/>
              </w:rPr>
              <w:t>erdasarkan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pengamatan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terhadap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dirinya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makhluk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ciptaan-Nya yang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dijumpai di sekitar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rumah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sekolah</w:t>
            </w:r>
          </w:p>
        </w:tc>
        <w:tc>
          <w:tcPr>
            <w:tcW w:w="5310" w:type="dxa"/>
            <w:shd w:val="clear" w:color="auto" w:fill="auto"/>
          </w:tcPr>
          <w:p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4.4.1 Mengungkapkan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bukti-bukti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E38C9" w:rsidRPr="00B51A5A">
              <w:rPr>
                <w:rFonts w:ascii="Times New Roman" w:hAnsi="Times New Roman" w:cs="Times New Roman"/>
              </w:rPr>
              <w:t xml:space="preserve">keesaan Allah 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>d</w:t>
            </w:r>
            <w:r w:rsidR="004066BD" w:rsidRPr="00B51A5A">
              <w:rPr>
                <w:rFonts w:ascii="Times New Roman" w:hAnsi="Times New Roman" w:cs="Times New Roman"/>
              </w:rPr>
              <w:t>engan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4066BD" w:rsidRPr="00B51A5A">
              <w:rPr>
                <w:rFonts w:ascii="Times New Roman" w:hAnsi="Times New Roman" w:cs="Times New Roman"/>
              </w:rPr>
              <w:t>contoh</w:t>
            </w:r>
          </w:p>
          <w:p w:rsidR="00D12C11" w:rsidRPr="00B51A5A" w:rsidRDefault="00D12C11" w:rsidP="00B51A5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4.4.2 Menunjukkan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bukti-bukti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 xml:space="preserve">keesaan Allah 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>d</w:t>
            </w:r>
            <w:r w:rsidR="004066BD" w:rsidRPr="00B51A5A">
              <w:rPr>
                <w:rFonts w:ascii="Times New Roman" w:hAnsi="Times New Roman" w:cs="Times New Roman"/>
              </w:rPr>
              <w:t>engan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4066BD" w:rsidRPr="00B51A5A">
              <w:rPr>
                <w:rFonts w:ascii="Times New Roman" w:hAnsi="Times New Roman" w:cs="Times New Roman"/>
              </w:rPr>
              <w:t>contoh</w:t>
            </w:r>
          </w:p>
        </w:tc>
      </w:tr>
      <w:tr w:rsidR="00835F5F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val="id-ID" w:eastAsia="id-ID"/>
              </w:rPr>
              <w:t>5</w:t>
            </w:r>
          </w:p>
        </w:tc>
        <w:tc>
          <w:tcPr>
            <w:tcW w:w="4074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1.5  Menerima  adanya  Allah Swt   y ang  Maha  Pengasih dan  Maha Penyayang  dan Maha Merajai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 xml:space="preserve">2.5 </w:t>
            </w:r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Menunjukkan sikap kasih sayang</w:t>
            </w:r>
            <w:r w:rsidRPr="00B51A5A">
              <w:rPr>
                <w:rFonts w:ascii="Times New Roman" w:hAnsi="Times New Roman" w:cs="Times New Roman"/>
                <w:lang w:eastAsia="id-ID"/>
              </w:rPr>
              <w:t xml:space="preserve">, peduli  kerja sama  dan   percaya diri  sebagai implementasi pemahaman  </w:t>
            </w:r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al Asmaul  Husna: ar Rahman</w:t>
            </w:r>
            <w:r w:rsidRPr="00B51A5A">
              <w:rPr>
                <w:rFonts w:ascii="Times New Roman" w:hAnsi="Times New Roman" w:cs="Times New Roman"/>
                <w:lang w:eastAsia="id-ID"/>
              </w:rPr>
              <w:t>, ar Rahim</w:t>
            </w:r>
            <w:r w:rsidR="00F70E81" w:rsidRPr="00B51A5A">
              <w:rPr>
                <w:rFonts w:ascii="Times New Roman" w:hAnsi="Times New Roman" w:cs="Times New Roman"/>
                <w:lang w:val="id-ID" w:eastAsia="id-ID"/>
              </w:rPr>
              <w:t>,</w:t>
            </w:r>
            <w:r w:rsidRPr="00B51A5A">
              <w:rPr>
                <w:rFonts w:ascii="Times New Roman" w:hAnsi="Times New Roman" w:cs="Times New Roman"/>
                <w:lang w:eastAsia="id-ID"/>
              </w:rPr>
              <w:t xml:space="preserve"> dan al Malik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id-ID"/>
              </w:rPr>
            </w:pP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3.5 Mem</w:t>
            </w:r>
            <w:r w:rsidR="00F70E81" w:rsidRPr="00B51A5A">
              <w:rPr>
                <w:rFonts w:ascii="Times New Roman" w:hAnsi="Times New Roman" w:cs="Times New Roman"/>
                <w:lang w:eastAsia="id-ID"/>
              </w:rPr>
              <w:t>ahami  makna  al Asmaul Husna: ar Rahman</w:t>
            </w:r>
            <w:r w:rsidRPr="00B51A5A">
              <w:rPr>
                <w:rFonts w:ascii="Times New Roman" w:hAnsi="Times New Roman" w:cs="Times New Roman"/>
                <w:lang w:eastAsia="id-ID"/>
              </w:rPr>
              <w:t>, ar Rahim</w:t>
            </w:r>
            <w:r w:rsidR="00F70E81" w:rsidRPr="00B51A5A">
              <w:rPr>
                <w:rFonts w:ascii="Times New Roman" w:hAnsi="Times New Roman" w:cs="Times New Roman"/>
                <w:lang w:val="id-ID" w:eastAsia="id-ID"/>
              </w:rPr>
              <w:t>,</w:t>
            </w:r>
            <w:r w:rsidRPr="00B51A5A">
              <w:rPr>
                <w:rFonts w:ascii="Times New Roman" w:hAnsi="Times New Roman" w:cs="Times New Roman"/>
                <w:lang w:eastAsia="id-ID"/>
              </w:rPr>
              <w:t xml:space="preserve"> dan al Malik</w:t>
            </w:r>
          </w:p>
          <w:p w:rsidR="00687D33" w:rsidRPr="00B51A5A" w:rsidRDefault="00687D33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4.</w:t>
            </w:r>
            <w:r w:rsidR="00F70E81" w:rsidRPr="00B51A5A">
              <w:rPr>
                <w:rFonts w:ascii="Times New Roman" w:hAnsi="Times New Roman" w:cs="Times New Roman"/>
                <w:lang w:eastAsia="id-ID"/>
              </w:rPr>
              <w:t>5 Melafalkan   al Asmaul Husna</w:t>
            </w:r>
            <w:r w:rsidRPr="00B51A5A">
              <w:rPr>
                <w:rFonts w:ascii="Times New Roman" w:hAnsi="Times New Roman" w:cs="Times New Roman"/>
                <w:lang w:eastAsia="id-ID"/>
              </w:rPr>
              <w:t>: ar Rahman, ar Rahim dan al Malik</w:t>
            </w:r>
          </w:p>
        </w:tc>
        <w:tc>
          <w:tcPr>
            <w:tcW w:w="5310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1.5.1 Menerima adanya Allah Swt. Maha Pengasih.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1.5.2 Menerima adanya Allah Swt. Maha Penyayang.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2.5.1 Menunjukkan sikap kasih sayang berdasarkan Asmaul Husna Arrahman, Arrahim 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2.5.2 Menunjukkan sikap peduli kerjasama berdasarkan Asmaul Husna Arrahman, Arrahim, AlMalik.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2.5.3 Menunjukkan sikap percaya diri berdasarkan Asmaul Husna AlMalik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 xml:space="preserve">3.5.1 Mengartikan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Asmāul Husnā ar-Rahmān.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 xml:space="preserve">3.5.2 Mengartikan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Asmāul Husnā ar-Rahīm.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3.5.3 Menyebutkan kasih sayang Allah Swt.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3.5.4 Mengartikan Asmaul Husna Al-Malik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4.5.1 Melafalkan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Asmā'ul Husnā ar-Rahmān</w:t>
            </w:r>
            <w:r w:rsidRPr="00B51A5A">
              <w:rPr>
                <w:rFonts w:ascii="Times New Roman" w:hAnsi="Times New Roman" w:cs="Times New Roman"/>
              </w:rPr>
              <w:t>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 xml:space="preserve">4.5.2 Melafalkan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Asmāul Husnā ar-Rahīm.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B51A5A">
              <w:rPr>
                <w:rFonts w:ascii="Times New Roman" w:hAnsi="Times New Roman" w:cs="Times New Roman"/>
                <w:iCs/>
              </w:rPr>
              <w:t>4.5.3 Melafalkan Asmaul Husna Al-Malik</w:t>
            </w:r>
          </w:p>
        </w:tc>
      </w:tr>
      <w:tr w:rsidR="00835F5F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4074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1.6  Menerima dan mengakui makna  dua kalimat syahadat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2.6   Menunjukkan  sikap teguh pendirian  sebagai  implementasi pemahaman  makna  dua kalimat syahadat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3.6 Memahami  makna  dua kalimat syahadat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4.6  Melafalkan  dua kalimat syahadat dengan benar dan jelas</w:t>
            </w:r>
          </w:p>
        </w:tc>
        <w:tc>
          <w:tcPr>
            <w:tcW w:w="5310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1.6.1 Mengakui makna dua kalimat syahadat.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2.6.1 Menunjukkan sikap teguh pendirian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3.6.1 Mengartikan kalimat syahadat tauhid.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3.6.2 Mengartikan kalimat syahadat rasul.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3.6.3 Mengartikan dua kalimat syahadat.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4.6.1 Melafalkan kalimat syahadat tauhid.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4.6.2 Melafalkan kalimat syahadat rasul.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4.6.3 Melafalkan dua kalimat syahadat.</w:t>
            </w:r>
          </w:p>
        </w:tc>
      </w:tr>
      <w:tr w:rsidR="00835F5F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</w:p>
          <w:p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val="id-ID" w:eastAsia="id-ID"/>
              </w:rPr>
              <w:t>7</w:t>
            </w:r>
          </w:p>
          <w:p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</w:p>
          <w:p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</w:p>
        </w:tc>
        <w:tc>
          <w:tcPr>
            <w:tcW w:w="4074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1.7 Terbiasa berdoa sebelum dan sesudah belajar.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2.7 Menunjukkan sikap disiplin sebagai implementasi dari pemahaman makna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do’a sebelum dan sesudah belajar.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3.7 Memahami makna do’a sebelum dan sesudah belajar.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4.7 Melafalkan doa sebelum dan sesudah belajar dengan benar dan jelas.</w:t>
            </w:r>
          </w:p>
        </w:tc>
        <w:tc>
          <w:tcPr>
            <w:tcW w:w="5310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1.7.1 Terbiasa berdoa sebelum belajar.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1.7.2 Terbiasa berdoa sesudah belajar.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2.7.1 Menunjukkan sikap disiplin.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3.7.1 Mengartikan doa sebelum belajar.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3.7.2 Mengartikan doa sesudah belajar.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4.7.1 Melafalkan doa sebelum belajar.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4.7.2 Melafalkan doa sesudah belajar.</w:t>
            </w:r>
          </w:p>
        </w:tc>
      </w:tr>
      <w:tr w:rsidR="00835F5F" w:rsidRPr="00B51A5A" w:rsidTr="00E95BE1">
        <w:trPr>
          <w:trHeight w:val="70"/>
        </w:trPr>
        <w:tc>
          <w:tcPr>
            <w:tcW w:w="426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val="id-ID" w:eastAsia="id-ID"/>
              </w:rPr>
              <w:t>8</w:t>
            </w:r>
          </w:p>
        </w:tc>
        <w:tc>
          <w:tcPr>
            <w:tcW w:w="4074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1.8 Meyakini bahwa perilaku hormat dan patuh kepada orangtua dan guru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sebagai cerminan dari iman.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2.8 Menunjukkan perilaku hormat dan patuh kepada orangtua dan guru.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3.8 Memahami perilaku hormat dan patuh kepada orangtua dan guru.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4.8 Mencontohkan perilaku hormat dan patuh kepada orangtua dan guru.</w:t>
            </w:r>
          </w:p>
        </w:tc>
        <w:tc>
          <w:tcPr>
            <w:tcW w:w="5310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lastRenderedPageBreak/>
              <w:t>1.8.1 Meyakini bahwa perilaku hormat kepada orangtua sebagai cerminan dari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8975F4" w:rsidRPr="00B51A5A">
              <w:rPr>
                <w:rFonts w:ascii="Times New Roman" w:hAnsi="Times New Roman" w:cs="Times New Roman"/>
              </w:rPr>
              <w:t>iman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1.8.2 Meyakini bahwa perilaku patuh kepada orangtua </w:t>
            </w:r>
            <w:r w:rsidRPr="00B51A5A">
              <w:rPr>
                <w:rFonts w:ascii="Times New Roman" w:hAnsi="Times New Roman" w:cs="Times New Roman"/>
              </w:rPr>
              <w:lastRenderedPageBreak/>
              <w:t>sebagai cerminan dari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8975F4" w:rsidRPr="00B51A5A">
              <w:rPr>
                <w:rFonts w:ascii="Times New Roman" w:hAnsi="Times New Roman" w:cs="Times New Roman"/>
              </w:rPr>
              <w:t>iman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1.8.3 Meyakini bahwa perilaku hormat kepada guru sebagai cerminan dari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8975F4" w:rsidRPr="00B51A5A">
              <w:rPr>
                <w:rFonts w:ascii="Times New Roman" w:hAnsi="Times New Roman" w:cs="Times New Roman"/>
              </w:rPr>
              <w:t>iman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1.8.4 Meyakini bahwa perilaku patuh kepada guru</w:t>
            </w:r>
            <w:r w:rsidR="008975F4" w:rsidRPr="00B51A5A">
              <w:rPr>
                <w:rFonts w:ascii="Times New Roman" w:hAnsi="Times New Roman" w:cs="Times New Roman"/>
              </w:rPr>
              <w:t xml:space="preserve"> sebagai cerminan dari iman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2.8.1 Menunjukkan </w:t>
            </w:r>
            <w:r w:rsidR="008975F4" w:rsidRPr="00B51A5A">
              <w:rPr>
                <w:rFonts w:ascii="Times New Roman" w:hAnsi="Times New Roman" w:cs="Times New Roman"/>
              </w:rPr>
              <w:t>perilaku hormat kepada orangtua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2.8.2 Menunjukkan</w:t>
            </w:r>
            <w:r w:rsidR="008975F4" w:rsidRPr="00B51A5A">
              <w:rPr>
                <w:rFonts w:ascii="Times New Roman" w:hAnsi="Times New Roman" w:cs="Times New Roman"/>
              </w:rPr>
              <w:t xml:space="preserve"> perilaku patuh kepada orangtua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2.8.3 Menunjuk</w:t>
            </w:r>
            <w:r w:rsidR="008975F4" w:rsidRPr="00B51A5A">
              <w:rPr>
                <w:rFonts w:ascii="Times New Roman" w:hAnsi="Times New Roman" w:cs="Times New Roman"/>
              </w:rPr>
              <w:t>kan perilaku hormat kepada guru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2.8.4 Menunju</w:t>
            </w:r>
            <w:r w:rsidR="008975F4" w:rsidRPr="00B51A5A">
              <w:rPr>
                <w:rFonts w:ascii="Times New Roman" w:hAnsi="Times New Roman" w:cs="Times New Roman"/>
              </w:rPr>
              <w:t>kkan perilaku patuh kepada guru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3.8.1 Menyebutkan contoh perilaku hormat dan patuh kepada orangtua.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3.8.2 Menyebutkan contoh perilaku hormat dan patuh kepada guru.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4.8.1 Menunjukkan contoh perilaku hormat dan patuh kepada orangtua.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4.8.2 Menunjukkan contoh perilaku hormat dan patuh kepada guru.</w:t>
            </w:r>
          </w:p>
        </w:tc>
      </w:tr>
      <w:tr w:rsidR="00835F5F" w:rsidRPr="00B51A5A" w:rsidTr="00E95BE1">
        <w:trPr>
          <w:trHeight w:val="70"/>
        </w:trPr>
        <w:tc>
          <w:tcPr>
            <w:tcW w:w="426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val="id-ID" w:eastAsia="id-ID"/>
              </w:rPr>
              <w:lastRenderedPageBreak/>
              <w:t>9</w:t>
            </w:r>
          </w:p>
        </w:tc>
        <w:tc>
          <w:tcPr>
            <w:tcW w:w="4074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9.1  Meyakini bahwa berkata yang baik, sopan dan santun sebagai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Membiasakan cerminan dari iman.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1.9.1 Membiasakan berkata dengan baik, sopan dan santun dalam kehidupan sehari-hari.</w:t>
            </w:r>
          </w:p>
          <w:p w:rsidR="00835F5F" w:rsidRPr="00B51A5A" w:rsidRDefault="00835F5F" w:rsidP="00B51A5A">
            <w:pPr>
              <w:tabs>
                <w:tab w:val="left" w:pos="377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1.9.2 </w:t>
            </w:r>
            <w:r w:rsidR="008975F4" w:rsidRPr="00B51A5A">
              <w:rPr>
                <w:rFonts w:ascii="Times New Roman" w:hAnsi="Times New Roman" w:cs="Times New Roman"/>
              </w:rPr>
              <w:t xml:space="preserve">Mengucapkan  </w:t>
            </w:r>
            <w:r w:rsidRPr="00B51A5A">
              <w:rPr>
                <w:rFonts w:ascii="Times New Roman" w:hAnsi="Times New Roman" w:cs="Times New Roman"/>
              </w:rPr>
              <w:t>salam sebelum masuk kelas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2.9.1Menunjukkan perilaku </w:t>
            </w:r>
            <w:r w:rsidR="008975F4" w:rsidRPr="00B51A5A">
              <w:rPr>
                <w:rFonts w:ascii="Times New Roman" w:hAnsi="Times New Roman" w:cs="Times New Roman"/>
              </w:rPr>
              <w:t xml:space="preserve">berkata baik, sopan dan santun </w:t>
            </w:r>
            <w:r w:rsidRPr="00B51A5A">
              <w:rPr>
                <w:rFonts w:ascii="Times New Roman" w:hAnsi="Times New Roman" w:cs="Times New Roman"/>
              </w:rPr>
              <w:t>dalam kehidupan sehari-hari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3.9.1 Menyebutkan arti sopan dan santun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3.9.2 Manfaat berkata yang baik dalam kehidupan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3.9.3 Menyebutkan manfaat sopan dan santun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4.9 Mencontohkan cara berkata yang baik, sopan, dan santun</w:t>
            </w:r>
          </w:p>
        </w:tc>
      </w:tr>
      <w:tr w:rsidR="00835F5F" w:rsidRPr="00B51A5A" w:rsidTr="00E95BE1">
        <w:trPr>
          <w:trHeight w:val="2224"/>
        </w:trPr>
        <w:tc>
          <w:tcPr>
            <w:tcW w:w="426" w:type="dxa"/>
            <w:shd w:val="clear" w:color="auto" w:fill="auto"/>
          </w:tcPr>
          <w:p w:rsidR="00835F5F" w:rsidRPr="002676F9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10</w:t>
            </w:r>
          </w:p>
        </w:tc>
        <w:tc>
          <w:tcPr>
            <w:tcW w:w="4074" w:type="dxa"/>
            <w:shd w:val="clear" w:color="auto" w:fill="auto"/>
          </w:tcPr>
          <w:p w:rsidR="00835F5F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  <w:lang w:val="id-ID"/>
              </w:rPr>
              <w:t>10.</w:t>
            </w:r>
            <w:r w:rsidRPr="00B51A5A">
              <w:rPr>
                <w:rFonts w:ascii="Times New Roman" w:hAnsi="Times New Roman" w:cs="Times New Roman"/>
              </w:rPr>
              <w:t>Menunjukkan perilaku bersyukur, pemaaf, jujur dan percaya diri.</w:t>
            </w:r>
          </w:p>
        </w:tc>
        <w:tc>
          <w:tcPr>
            <w:tcW w:w="5310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1.10  membiasakan  bersyukur sebagai cerminan dari iman 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2.10 Menun</w:t>
            </w:r>
            <w:r w:rsidR="00040C88" w:rsidRPr="00B51A5A">
              <w:rPr>
                <w:rFonts w:ascii="Times New Roman" w:hAnsi="Times New Roman" w:cs="Times New Roman"/>
              </w:rPr>
              <w:t>jukkan perilaku bersyukur dalam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kehidupan sehari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hari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3.10 .1 Menyebutkan arti bersyukur dengan benar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3.10.2.Menyebutkan contoh perilaku bersyukur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3.10.3 Menyebutkan contoh perilaku pemaaf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3.10.4Menyebutkan contoh perilaku jujur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3.10.5Menyebutkan contoh perilaku percaya diri 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4.10.1Menyebutkan contoh perilaku bersyukur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4.10.2Mempraktekkan contoh perilaku bersyukur</w:t>
            </w:r>
          </w:p>
        </w:tc>
      </w:tr>
      <w:tr w:rsidR="00835F5F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835F5F" w:rsidRPr="002676F9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11</w:t>
            </w:r>
          </w:p>
        </w:tc>
        <w:tc>
          <w:tcPr>
            <w:tcW w:w="4074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ind w:right="317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11 Menunjukkan perilaku bersih badan, pakaian, barang-barang,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 tempat sebagai implementasi dari pemahaman makna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bersuc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5310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1.11.1Terbiasa bersuci sebelum beribadah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2.11.1 Menunjukkan  perilaku bersih badan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2.11.2 Menunjukkan perilaku bersih pakaian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2.11.3 Menunjukkan perilaku bersih barang perlengkapan sekolah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2.11.4 Menunjukkan perilaku bersih tempat shalat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3.11.1  Menyebutkan tata cara membersihkan badan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3.11.2 Menyebutkan tata cara membersihkan pakaian 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3.11.3 Menyebutkan tata cara membersihkan barang perlengkapan sekolah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4.11.1. Mendemonstrasikan tatacara membersihkan badan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4.11.2 Menyimulasikan tatacara membersihkan alat perlengkapan sekolah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4.11.3menampilkan cara membersihkan tempat shalat</w:t>
            </w:r>
          </w:p>
        </w:tc>
      </w:tr>
      <w:tr w:rsidR="00835F5F" w:rsidRPr="00B51A5A" w:rsidTr="00E95BE1">
        <w:trPr>
          <w:trHeight w:val="855"/>
        </w:trPr>
        <w:tc>
          <w:tcPr>
            <w:tcW w:w="426" w:type="dxa"/>
            <w:shd w:val="clear" w:color="auto" w:fill="auto"/>
          </w:tcPr>
          <w:p w:rsidR="00835F5F" w:rsidRPr="002676F9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12</w:t>
            </w:r>
          </w:p>
        </w:tc>
        <w:tc>
          <w:tcPr>
            <w:tcW w:w="4074" w:type="dxa"/>
            <w:shd w:val="clear" w:color="auto" w:fill="auto"/>
          </w:tcPr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12.Menunjukkan sikap disiplin sebagai implementasi dari</w:t>
            </w:r>
          </w:p>
          <w:p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pemahaman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 xml:space="preserve">salat </w:t>
            </w:r>
            <w:r w:rsidRPr="00B51A5A">
              <w:rPr>
                <w:rFonts w:ascii="Times New Roman" w:hAnsi="Times New Roman" w:cs="Times New Roman"/>
              </w:rPr>
              <w:t>dan kegiatan agama yang dianutnya di sekitar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rumahnya melalui pengamatan</w:t>
            </w:r>
          </w:p>
        </w:tc>
        <w:tc>
          <w:tcPr>
            <w:tcW w:w="5310" w:type="dxa"/>
            <w:shd w:val="clear" w:color="auto" w:fill="auto"/>
          </w:tcPr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1.12.1membiasakan  berdo’a sebelum dan sesudah belajar</w:t>
            </w:r>
          </w:p>
          <w:p w:rsidR="00835F5F" w:rsidRPr="00B51A5A" w:rsidRDefault="00835F5F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2.12.1 Menunjukkan perilaku disiplin dalam kehidupan sehari-hari baik di rumah maupun di masyarakat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3</w:t>
            </w:r>
            <w:r w:rsidR="008975F4" w:rsidRPr="00B51A5A">
              <w:rPr>
                <w:rFonts w:ascii="Times New Roman" w:hAnsi="Times New Roman" w:cs="Times New Roman"/>
              </w:rPr>
              <w:t>.12.1 Menyebutkan arti disiplin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3.12.2 Menyebutkan do’a sebelum dan sesudah belajar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4.12.1 Melafalkan do’a sebelum dan sesudah belajar.</w:t>
            </w:r>
          </w:p>
          <w:p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lastRenderedPageBreak/>
              <w:t>4.12.2mendemonstrasikan artikan do’a sebelum dan sesudah belajar.</w:t>
            </w:r>
          </w:p>
        </w:tc>
      </w:tr>
      <w:tr w:rsidR="00835F5F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835F5F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lastRenderedPageBreak/>
              <w:t>13</w:t>
            </w:r>
          </w:p>
        </w:tc>
        <w:tc>
          <w:tcPr>
            <w:tcW w:w="4074" w:type="dxa"/>
            <w:shd w:val="clear" w:color="auto" w:fill="auto"/>
          </w:tcPr>
          <w:p w:rsidR="00835F5F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  <w:i/>
                <w:iCs/>
              </w:rPr>
              <w:t>Pantang menyerah</w:t>
            </w:r>
          </w:p>
        </w:tc>
        <w:tc>
          <w:tcPr>
            <w:tcW w:w="5310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1.13Menyakin</w:t>
            </w:r>
            <w:r w:rsidR="008975F4" w:rsidRPr="00B51A5A">
              <w:rPr>
                <w:rFonts w:ascii="Times New Roman" w:hAnsi="Times New Roman" w:cs="Times New Roman"/>
              </w:rPr>
              <w:t>i bahwa  sikap pantang menyerah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sebagai cerminan  dari  iman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2.13 Menunjukkan sikap pantang menyerah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3.13 Memahami makna pantang menyerah</w:t>
            </w:r>
          </w:p>
          <w:p w:rsidR="00835F5F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4.13 Menunjukkan sikap pantang menyerah</w:t>
            </w:r>
          </w:p>
        </w:tc>
      </w:tr>
      <w:tr w:rsidR="00835F5F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835F5F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14</w:t>
            </w:r>
          </w:p>
        </w:tc>
        <w:tc>
          <w:tcPr>
            <w:tcW w:w="4074" w:type="dxa"/>
            <w:shd w:val="clear" w:color="auto" w:fill="auto"/>
          </w:tcPr>
          <w:p w:rsidR="00835F5F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  <w:i/>
                <w:iCs/>
              </w:rPr>
              <w:t>Tata cara bersuci dari hadas kecil</w:t>
            </w:r>
          </w:p>
        </w:tc>
        <w:tc>
          <w:tcPr>
            <w:tcW w:w="5310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1.14Menerapkan ketentuan syariat Islam  dalam bersuci  dari hadas  kecil</w:t>
            </w:r>
          </w:p>
          <w:p w:rsidR="00520EF7" w:rsidRPr="00B51A5A" w:rsidRDefault="00520EF7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2.14Menu</w:t>
            </w:r>
            <w:r w:rsidR="008975F4" w:rsidRPr="00B51A5A">
              <w:rPr>
                <w:rFonts w:ascii="Times New Roman" w:hAnsi="Times New Roman" w:cs="Times New Roman"/>
              </w:rPr>
              <w:t>njukkan perilaku bersih sebagai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implementa</w:t>
            </w:r>
            <w:r w:rsidR="008975F4" w:rsidRPr="00B51A5A">
              <w:rPr>
                <w:rFonts w:ascii="Times New Roman" w:hAnsi="Times New Roman" w:cs="Times New Roman"/>
              </w:rPr>
              <w:t>si pemahaman tata cara  bersuci</w:t>
            </w:r>
            <w:r w:rsidRPr="00B51A5A">
              <w:rPr>
                <w:rFonts w:ascii="Times New Roman" w:hAnsi="Times New Roman" w:cs="Times New Roman"/>
              </w:rPr>
              <w:t xml:space="preserve">        dari hadas kecil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3.14 Memahami makna  tata cara  bersuci  dari hadas kecil  sesuai  ketentuan syariat  Islam</w:t>
            </w:r>
          </w:p>
          <w:p w:rsidR="00835F5F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4.14 Mempraktekkan  tata cara  bersuci  dari hadas kecil  sesuai  ketentuan syariat  Islam</w:t>
            </w:r>
          </w:p>
        </w:tc>
      </w:tr>
      <w:tr w:rsidR="00520EF7" w:rsidRPr="00B51A5A" w:rsidTr="00E95BE1">
        <w:trPr>
          <w:trHeight w:val="70"/>
        </w:trPr>
        <w:tc>
          <w:tcPr>
            <w:tcW w:w="426" w:type="dxa"/>
            <w:shd w:val="clear" w:color="auto" w:fill="auto"/>
          </w:tcPr>
          <w:p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15</w:t>
            </w:r>
          </w:p>
        </w:tc>
        <w:tc>
          <w:tcPr>
            <w:tcW w:w="4074" w:type="dxa"/>
            <w:shd w:val="clear" w:color="auto" w:fill="auto"/>
          </w:tcPr>
          <w:p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  <w:i/>
                <w:iCs/>
              </w:rPr>
              <w:t>Ibadah Salat</w:t>
            </w:r>
          </w:p>
        </w:tc>
        <w:tc>
          <w:tcPr>
            <w:tcW w:w="5310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1.15Menjalankan salat dengan tertib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2.15 Menunjukkan  sikap disiplin  sebagai implementasi pemahaman makna ibadah salat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3.15 Memahami makna  ibadah  salat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4.15.1Menunjukkan contoh makna ibadah  salat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4.15.2Menceritakan pengalaman  melaksanakan salat dirumah dan dimasjid lingkungan sekitar rumah</w:t>
            </w:r>
          </w:p>
        </w:tc>
      </w:tr>
      <w:tr w:rsidR="00520EF7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16</w:t>
            </w:r>
          </w:p>
        </w:tc>
        <w:tc>
          <w:tcPr>
            <w:tcW w:w="4074" w:type="dxa"/>
            <w:shd w:val="clear" w:color="auto" w:fill="auto"/>
          </w:tcPr>
          <w:p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  <w:i/>
                <w:iCs/>
              </w:rPr>
              <w:t xml:space="preserve">Kisah  </w:t>
            </w:r>
            <w:r w:rsidRPr="00B51A5A">
              <w:rPr>
                <w:rFonts w:ascii="Times New Roman" w:hAnsi="Times New Roman" w:cs="Times New Roman"/>
              </w:rPr>
              <w:t>keteladananNabi Ayub a.s</w:t>
            </w:r>
          </w:p>
        </w:tc>
        <w:tc>
          <w:tcPr>
            <w:tcW w:w="5310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1.16Menyakini kebenara  kisah Nabi Ayub a.s</w:t>
            </w:r>
          </w:p>
          <w:p w:rsidR="00520EF7" w:rsidRPr="00B51A5A" w:rsidRDefault="00520EF7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2.16 Menunjukkan  sikap sabar  sebagai implementasi pemahaman kisah keteladanan </w:t>
            </w:r>
            <w:r w:rsidR="00C31D6F" w:rsidRPr="00B51A5A">
              <w:rPr>
                <w:rFonts w:ascii="Times New Roman" w:hAnsi="Times New Roman" w:cs="Times New Roman"/>
              </w:rPr>
              <w:t xml:space="preserve">         Nabi Ayub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3.16 Memahami  kisah  keteladanan Nabi Ayub a.s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4.16 Menceritakan kisah  keteladanan Nabi Ayub </w:t>
            </w:r>
          </w:p>
        </w:tc>
      </w:tr>
      <w:tr w:rsidR="00520EF7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17</w:t>
            </w:r>
          </w:p>
        </w:tc>
        <w:tc>
          <w:tcPr>
            <w:tcW w:w="4074" w:type="dxa"/>
            <w:shd w:val="clear" w:color="auto" w:fill="auto"/>
          </w:tcPr>
          <w:p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Kisah Nabi keteladanan   Zulkifli a.s</w:t>
            </w:r>
          </w:p>
        </w:tc>
        <w:tc>
          <w:tcPr>
            <w:tcW w:w="5310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1.17Menyakini kebenara  kisah Nabi  Zulkifli a.s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2.17 Menunjukkan  sikap rendah hati  sebagai implementasi pemahaman kisah keteladanan Nabi  Zulkifli a.s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3.17 Memahami  kisah  keteladanan Nabi  Zulkifli 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4.17 Menceritakan kisah  keteladanan Nabi Zulkifli </w:t>
            </w:r>
          </w:p>
        </w:tc>
      </w:tr>
      <w:tr w:rsidR="00520EF7" w:rsidRPr="00B51A5A" w:rsidTr="00E95BE1">
        <w:trPr>
          <w:trHeight w:val="131"/>
        </w:trPr>
        <w:tc>
          <w:tcPr>
            <w:tcW w:w="426" w:type="dxa"/>
            <w:shd w:val="clear" w:color="auto" w:fill="auto"/>
          </w:tcPr>
          <w:p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18</w:t>
            </w:r>
          </w:p>
        </w:tc>
        <w:tc>
          <w:tcPr>
            <w:tcW w:w="4074" w:type="dxa"/>
            <w:shd w:val="clear" w:color="auto" w:fill="auto"/>
          </w:tcPr>
          <w:p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Kisah keteladanan  Nabi  Harun a.s</w:t>
            </w:r>
          </w:p>
        </w:tc>
        <w:tc>
          <w:tcPr>
            <w:tcW w:w="5310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1.18Menyakini kebenara  kisah Nabi  Harun a.s</w:t>
            </w:r>
          </w:p>
          <w:p w:rsidR="00520EF7" w:rsidRPr="00B51A5A" w:rsidRDefault="00520EF7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2.18 Menunjukkan  sikap  kasih sayang sebagai implementasi pemahaman kisah </w:t>
            </w:r>
            <w:r w:rsidR="00C31D6F" w:rsidRPr="00B51A5A">
              <w:rPr>
                <w:rFonts w:ascii="Times New Roman" w:hAnsi="Times New Roman" w:cs="Times New Roman"/>
                <w:lang w:val="id-ID"/>
              </w:rPr>
              <w:t>k</w:t>
            </w:r>
            <w:r w:rsidR="00B51A5A">
              <w:rPr>
                <w:rFonts w:ascii="Times New Roman" w:hAnsi="Times New Roman" w:cs="Times New Roman"/>
              </w:rPr>
              <w:t xml:space="preserve">eteladanan Nabi  Harun 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3.18 Memahami  kisah  keteladanan  Nabi  Harun 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4.18 Menceritakan kisah  keteladanan Nabi Harun </w:t>
            </w:r>
          </w:p>
        </w:tc>
      </w:tr>
      <w:tr w:rsidR="00520EF7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19</w:t>
            </w:r>
          </w:p>
        </w:tc>
        <w:tc>
          <w:tcPr>
            <w:tcW w:w="4074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Kisah Nabi  keteladanan  Musa a.s</w:t>
            </w:r>
          </w:p>
          <w:p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1.19Menyakini kebenara  kisah Nabi  Musa a.s</w:t>
            </w:r>
          </w:p>
          <w:p w:rsidR="00520EF7" w:rsidRPr="00B51A5A" w:rsidRDefault="00520EF7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2.19 Menunjukkan  sikap  berani dan pantang menyerah  sebagai implementasi pemahaman</w:t>
            </w:r>
            <w:r w:rsidR="00C31D6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kisah keteladanan Nabi  Musa a.s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3.19 Memahami  kisah  keteladanan Nabi Musa a.s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4.19 Menceritakan kisah  keteladanan Nabi Musa </w:t>
            </w:r>
          </w:p>
        </w:tc>
      </w:tr>
      <w:tr w:rsidR="00520EF7" w:rsidRPr="00B51A5A" w:rsidTr="00E95BE1">
        <w:trPr>
          <w:trHeight w:val="892"/>
        </w:trPr>
        <w:tc>
          <w:tcPr>
            <w:tcW w:w="426" w:type="dxa"/>
            <w:shd w:val="clear" w:color="auto" w:fill="auto"/>
          </w:tcPr>
          <w:p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20</w:t>
            </w:r>
          </w:p>
        </w:tc>
        <w:tc>
          <w:tcPr>
            <w:tcW w:w="4074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Kisah  keteladanan Nabi Muhammad saw</w:t>
            </w:r>
          </w:p>
          <w:p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  <w:shd w:val="clear" w:color="auto" w:fill="auto"/>
          </w:tcPr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1.20</w:t>
            </w:r>
            <w:r w:rsidR="002676F9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 xml:space="preserve">Menyakini kebenara  kisah Nabi  Muhammad   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3.20 Memahami  kisah  keteladanan Nabi Muhammad </w:t>
            </w:r>
          </w:p>
          <w:p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4.20 Menceritakan kisah  keteladanan Nabi Muhammad saw</w:t>
            </w:r>
          </w:p>
        </w:tc>
      </w:tr>
    </w:tbl>
    <w:p w:rsidR="00C31D6F" w:rsidRPr="00B51A5A" w:rsidRDefault="00C31D6F" w:rsidP="00B51A5A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040C88" w:rsidRPr="00B51A5A" w:rsidRDefault="00040C88" w:rsidP="00B51A5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81A08" w:rsidRDefault="00281A08" w:rsidP="005823E4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 </w:t>
      </w:r>
      <w:r w:rsidR="005823E4">
        <w:rPr>
          <w:rFonts w:ascii="Times New Roman" w:hAnsi="Times New Roman"/>
          <w:lang w:val="id-ID"/>
        </w:rPr>
        <w:t xml:space="preserve">   Januari 2021</w:t>
      </w:r>
      <w:r>
        <w:rPr>
          <w:rFonts w:ascii="Times New Roman" w:hAnsi="Times New Roman"/>
        </w:rPr>
        <w:t xml:space="preserve"> </w:t>
      </w:r>
    </w:p>
    <w:p w:rsidR="00281A08" w:rsidRDefault="00281A08" w:rsidP="005823E4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281A08" w:rsidRDefault="00281A08" w:rsidP="00281A08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:rsidR="00281A08" w:rsidRPr="00DB1379" w:rsidRDefault="00281A08" w:rsidP="00281A08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:rsidR="00281A08" w:rsidRDefault="00281A08" w:rsidP="00281A08">
      <w:pPr>
        <w:spacing w:after="0" w:line="240" w:lineRule="auto"/>
        <w:ind w:left="284"/>
        <w:rPr>
          <w:rFonts w:ascii="Times New Roman" w:hAnsi="Times New Roman"/>
        </w:rPr>
      </w:pPr>
    </w:p>
    <w:p w:rsidR="00281A08" w:rsidRDefault="00281A08" w:rsidP="00281A08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81A08" w:rsidRPr="00DB1379" w:rsidRDefault="00281A08" w:rsidP="005823E4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E25971" w:rsidRPr="00281A08" w:rsidRDefault="00281A08" w:rsidP="005823E4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E25971" w:rsidRPr="00281A08" w:rsidSect="00E95BE1">
      <w:pgSz w:w="12242" w:h="18796" w:code="5"/>
      <w:pgMar w:top="1361" w:right="992" w:bottom="2155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316F3"/>
    <w:multiLevelType w:val="multilevel"/>
    <w:tmpl w:val="4F1AF98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B39CF"/>
    <w:multiLevelType w:val="multilevel"/>
    <w:tmpl w:val="D0BA149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B0731"/>
    <w:multiLevelType w:val="hybridMultilevel"/>
    <w:tmpl w:val="0776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C3A65"/>
    <w:multiLevelType w:val="multilevel"/>
    <w:tmpl w:val="D07A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C415B24"/>
    <w:multiLevelType w:val="multilevel"/>
    <w:tmpl w:val="797AB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A6B3CC4"/>
    <w:multiLevelType w:val="multilevel"/>
    <w:tmpl w:val="BAA4C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A9E6567"/>
    <w:multiLevelType w:val="multilevel"/>
    <w:tmpl w:val="E7B6C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ED201DC"/>
    <w:multiLevelType w:val="multilevel"/>
    <w:tmpl w:val="288C08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7F161EE"/>
    <w:multiLevelType w:val="multilevel"/>
    <w:tmpl w:val="8878E0A0"/>
    <w:lvl w:ilvl="0">
      <w:start w:val="1"/>
      <w:numFmt w:val="decimal"/>
      <w:lvlText w:val="%1."/>
      <w:lvlJc w:val="left"/>
      <w:pPr>
        <w:ind w:left="495" w:hanging="495"/>
      </w:pPr>
      <w:rPr>
        <w:rFonts w:ascii="Georgia" w:hAnsi="Georgia" w:cs="Georgia"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ascii="Georgia" w:hAnsi="Georgia" w:cs="Georg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Georgia" w:hAnsi="Georgia" w:cs="Georg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Georgia" w:hAnsi="Georgia" w:cs="Georg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Georgia" w:hAnsi="Georgia" w:cs="Georg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Georgia" w:hAnsi="Georgia" w:cs="Georg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Georgia" w:hAnsi="Georgia" w:cs="Georg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Georgia" w:hAnsi="Georgia" w:cs="Georg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Georgia" w:hAnsi="Georgia" w:cs="Georgia" w:hint="default"/>
      </w:rPr>
    </w:lvl>
  </w:abstractNum>
  <w:abstractNum w:abstractNumId="1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071F6"/>
    <w:multiLevelType w:val="multilevel"/>
    <w:tmpl w:val="71B6EF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EA74845"/>
    <w:multiLevelType w:val="multilevel"/>
    <w:tmpl w:val="2C8695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2741338"/>
    <w:multiLevelType w:val="multilevel"/>
    <w:tmpl w:val="0B8EAD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11"/>
  </w:num>
  <w:num w:numId="9">
    <w:abstractNumId w:val="12"/>
  </w:num>
  <w:num w:numId="10">
    <w:abstractNumId w:val="7"/>
  </w:num>
  <w:num w:numId="11">
    <w:abstractNumId w:val="13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35F5F"/>
    <w:rsid w:val="00014FDD"/>
    <w:rsid w:val="000212C1"/>
    <w:rsid w:val="00031347"/>
    <w:rsid w:val="000354B4"/>
    <w:rsid w:val="00040C88"/>
    <w:rsid w:val="000A1552"/>
    <w:rsid w:val="000A59C5"/>
    <w:rsid w:val="000A5D88"/>
    <w:rsid w:val="000C0049"/>
    <w:rsid w:val="000E74F7"/>
    <w:rsid w:val="000F2EC6"/>
    <w:rsid w:val="00100621"/>
    <w:rsid w:val="00106BF8"/>
    <w:rsid w:val="00137F5F"/>
    <w:rsid w:val="00170B93"/>
    <w:rsid w:val="00176F7F"/>
    <w:rsid w:val="001820E9"/>
    <w:rsid w:val="001D7EA2"/>
    <w:rsid w:val="001E36B0"/>
    <w:rsid w:val="00211D87"/>
    <w:rsid w:val="002138F1"/>
    <w:rsid w:val="00225045"/>
    <w:rsid w:val="00226D17"/>
    <w:rsid w:val="002676F9"/>
    <w:rsid w:val="00274F36"/>
    <w:rsid w:val="00281A08"/>
    <w:rsid w:val="002873F6"/>
    <w:rsid w:val="002901BF"/>
    <w:rsid w:val="00324C00"/>
    <w:rsid w:val="003302E1"/>
    <w:rsid w:val="00340E21"/>
    <w:rsid w:val="00357CC8"/>
    <w:rsid w:val="003734AA"/>
    <w:rsid w:val="00382887"/>
    <w:rsid w:val="0040138F"/>
    <w:rsid w:val="004066BD"/>
    <w:rsid w:val="0041150B"/>
    <w:rsid w:val="00442C71"/>
    <w:rsid w:val="004608D3"/>
    <w:rsid w:val="0046668F"/>
    <w:rsid w:val="00497037"/>
    <w:rsid w:val="004C4CBA"/>
    <w:rsid w:val="004D52E2"/>
    <w:rsid w:val="004D721A"/>
    <w:rsid w:val="004E2482"/>
    <w:rsid w:val="004E7241"/>
    <w:rsid w:val="00520EF7"/>
    <w:rsid w:val="00526BCD"/>
    <w:rsid w:val="00536CD4"/>
    <w:rsid w:val="005823E4"/>
    <w:rsid w:val="005B0C88"/>
    <w:rsid w:val="005B5AE3"/>
    <w:rsid w:val="0063331C"/>
    <w:rsid w:val="00650EC9"/>
    <w:rsid w:val="00676AA4"/>
    <w:rsid w:val="00687D33"/>
    <w:rsid w:val="006E05D7"/>
    <w:rsid w:val="006E100C"/>
    <w:rsid w:val="007241F0"/>
    <w:rsid w:val="007368C3"/>
    <w:rsid w:val="00756344"/>
    <w:rsid w:val="007566D1"/>
    <w:rsid w:val="00787D07"/>
    <w:rsid w:val="00793BC1"/>
    <w:rsid w:val="007D3AC8"/>
    <w:rsid w:val="007E5CF3"/>
    <w:rsid w:val="007F2C1E"/>
    <w:rsid w:val="00801174"/>
    <w:rsid w:val="00835F5F"/>
    <w:rsid w:val="00874B41"/>
    <w:rsid w:val="008975F4"/>
    <w:rsid w:val="008D154F"/>
    <w:rsid w:val="00941614"/>
    <w:rsid w:val="009A5C53"/>
    <w:rsid w:val="009B42D6"/>
    <w:rsid w:val="009F2C39"/>
    <w:rsid w:val="009F3E73"/>
    <w:rsid w:val="00A40358"/>
    <w:rsid w:val="00A659EA"/>
    <w:rsid w:val="00AA7C5D"/>
    <w:rsid w:val="00AC373C"/>
    <w:rsid w:val="00AE4A96"/>
    <w:rsid w:val="00AF563E"/>
    <w:rsid w:val="00AF767C"/>
    <w:rsid w:val="00B17834"/>
    <w:rsid w:val="00B5145C"/>
    <w:rsid w:val="00B51A5A"/>
    <w:rsid w:val="00B63782"/>
    <w:rsid w:val="00B72E14"/>
    <w:rsid w:val="00B8193D"/>
    <w:rsid w:val="00B914C5"/>
    <w:rsid w:val="00B94B01"/>
    <w:rsid w:val="00C31D6F"/>
    <w:rsid w:val="00C40C20"/>
    <w:rsid w:val="00C52EE9"/>
    <w:rsid w:val="00C62529"/>
    <w:rsid w:val="00C80B72"/>
    <w:rsid w:val="00CA0C61"/>
    <w:rsid w:val="00CE18EC"/>
    <w:rsid w:val="00D06FD5"/>
    <w:rsid w:val="00D12C11"/>
    <w:rsid w:val="00D2018C"/>
    <w:rsid w:val="00D33166"/>
    <w:rsid w:val="00D7179F"/>
    <w:rsid w:val="00D76DE8"/>
    <w:rsid w:val="00D82CB5"/>
    <w:rsid w:val="00D94976"/>
    <w:rsid w:val="00DC121D"/>
    <w:rsid w:val="00DD7854"/>
    <w:rsid w:val="00DE38C9"/>
    <w:rsid w:val="00DF21FD"/>
    <w:rsid w:val="00E048B7"/>
    <w:rsid w:val="00E04956"/>
    <w:rsid w:val="00E15590"/>
    <w:rsid w:val="00E20928"/>
    <w:rsid w:val="00E25965"/>
    <w:rsid w:val="00E25971"/>
    <w:rsid w:val="00E37675"/>
    <w:rsid w:val="00E42F3B"/>
    <w:rsid w:val="00E43073"/>
    <w:rsid w:val="00E43BEB"/>
    <w:rsid w:val="00E46200"/>
    <w:rsid w:val="00E62AAF"/>
    <w:rsid w:val="00E924CC"/>
    <w:rsid w:val="00E95BE1"/>
    <w:rsid w:val="00ED5558"/>
    <w:rsid w:val="00F2076B"/>
    <w:rsid w:val="00F377DC"/>
    <w:rsid w:val="00F45D59"/>
    <w:rsid w:val="00F5101E"/>
    <w:rsid w:val="00F70E81"/>
    <w:rsid w:val="00F8604B"/>
    <w:rsid w:val="00FA5958"/>
    <w:rsid w:val="00FB6334"/>
    <w:rsid w:val="00FE3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1F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21F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F21F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E25971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E2597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G:\HASIL%20KURTILAS%202016\ANALISIS%20KD\ANALISIS%20INDIKATOR%201-4%20S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7A3BB-DEE7-4704-B5BA-51C2470B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ANALISIS INDIKATOR 1-4 SD</Template>
  <TotalTime>94</TotalTime>
  <Pages>1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w7</cp:lastModifiedBy>
  <cp:revision>29</cp:revision>
  <dcterms:created xsi:type="dcterms:W3CDTF">2016-06-10T02:16:00Z</dcterms:created>
  <dcterms:modified xsi:type="dcterms:W3CDTF">2020-06-24T12:25:00Z</dcterms:modified>
</cp:coreProperties>
</file>