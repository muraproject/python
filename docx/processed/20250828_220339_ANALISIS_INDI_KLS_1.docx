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0C714" w14:textId="77777777" w:rsidR="00F70E81" w:rsidRDefault="00040C88" w:rsidP="00B51A5A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</w:rPr>
      </w:pPr>
      <w:r w:rsidRPr="00B51A5A">
        <w:rPr>
          <w:rFonts w:ascii="Times New Roman" w:hAnsi="Times New Roman" w:cs="Times New Roman"/>
          <w:b/>
          <w:bCs/>
        </w:rPr>
        <w:t xml:space="preserve">ANALISIS </w:t>
      </w:r>
      <w:r w:rsidR="00F45D59" w:rsidRPr="00B51A5A">
        <w:rPr>
          <w:rFonts w:ascii="Times New Roman" w:hAnsi="Times New Roman" w:cs="Times New Roman"/>
          <w:b/>
          <w:bCs/>
        </w:rPr>
        <w:t>K</w:t>
      </w:r>
      <w:r w:rsidR="009B42D6">
        <w:rPr>
          <w:rFonts w:ascii="Times New Roman" w:hAnsi="Times New Roman" w:cs="Times New Roman"/>
          <w:b/>
          <w:bCs/>
        </w:rPr>
        <w:t>D</w:t>
      </w:r>
      <w:r w:rsidR="00F70E81" w:rsidRPr="00B51A5A">
        <w:rPr>
          <w:rFonts w:ascii="Times New Roman" w:hAnsi="Times New Roman" w:cs="Times New Roman"/>
          <w:b/>
          <w:bCs/>
        </w:rPr>
        <w:t xml:space="preserve"> </w:t>
      </w:r>
      <w:r w:rsidR="00F70E81" w:rsidRPr="00B51A5A">
        <w:rPr>
          <w:rFonts w:ascii="Times New Roman" w:hAnsi="Times New Roman" w:cs="Times New Roman"/>
          <w:b/>
          <w:bCs/>
          <w:lang w:val="id-ID"/>
        </w:rPr>
        <w:t xml:space="preserve">DAN </w:t>
      </w:r>
      <w:r w:rsidR="00F70E81" w:rsidRPr="00B51A5A">
        <w:rPr>
          <w:rFonts w:ascii="Times New Roman" w:hAnsi="Times New Roman" w:cs="Times New Roman"/>
          <w:b/>
          <w:bCs/>
        </w:rPr>
        <w:t>INDIKATOR</w:t>
      </w:r>
    </w:p>
    <w:p w14:paraId="56221CB0" w14:textId="77777777" w:rsidR="00E95BE1" w:rsidRPr="00B51A5A" w:rsidRDefault="00E95BE1" w:rsidP="00B51A5A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</w:rPr>
      </w:pPr>
    </w:p>
    <w:p w14:paraId="75B35E48" w14:textId="77777777" w:rsidR="00E95BE1" w:rsidRPr="00E95973" w:rsidRDefault="00E95BE1" w:rsidP="00E95BE1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</w:rPr>
        <w:t>Satuan Pendidikan</w:t>
        <w:tab/>
        <w:t>:</w:t>
        <w:tab/>
        <w:t>SD Negeri 1 Warujayeng</w:t>
      </w:r>
    </w:p>
    <w:p w14:paraId="7D34E1E5" w14:textId="77777777" w:rsidR="00E95BE1" w:rsidRPr="00E95973" w:rsidRDefault="00E95BE1" w:rsidP="00E95BE1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5973">
        <w:rPr>
          <w:rFonts w:ascii="Times New Roman" w:hAnsi="Times New Roman" w:cs="Times New Roman"/>
          <w:b/>
          <w:sz w:val="24"/>
          <w:szCs w:val="24"/>
        </w:rPr>
        <w:t>Muatan</w:t>
      </w:r>
      <w:proofErr w:type="spellEnd"/>
      <w:r w:rsidRPr="00E95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5973"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  <w:r w:rsidRPr="00E9597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 xml:space="preserve">Pendidikan Agama Islam dan Budi </w:t>
      </w:r>
      <w:proofErr w:type="spellStart"/>
      <w:r w:rsidRPr="00E95973">
        <w:rPr>
          <w:rFonts w:ascii="Times New Roman" w:hAnsi="Times New Roman" w:cs="Times New Roman"/>
          <w:b/>
          <w:sz w:val="24"/>
          <w:szCs w:val="24"/>
        </w:rPr>
        <w:t>Pekerti</w:t>
      </w:r>
      <w:proofErr w:type="spellEnd"/>
    </w:p>
    <w:p w14:paraId="70CB0433" w14:textId="77777777" w:rsidR="00E95BE1" w:rsidRPr="00E95BE1" w:rsidRDefault="00E95BE1" w:rsidP="00E95BE1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5973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>I</w:t>
      </w:r>
    </w:p>
    <w:p w14:paraId="376D1C07" w14:textId="64118BCE" w:rsidR="00E95BE1" w:rsidRPr="006E100C" w:rsidRDefault="00E95BE1" w:rsidP="00E95BE1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E95973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 w:rsidRPr="00E959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23E4">
        <w:rPr>
          <w:rFonts w:ascii="Times New Roman" w:hAnsi="Times New Roman" w:cs="Times New Roman"/>
          <w:b/>
          <w:sz w:val="24"/>
          <w:szCs w:val="24"/>
        </w:rPr>
        <w:t>Pelajaran</w:t>
      </w:r>
      <w:r w:rsidR="005823E4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5823E4">
        <w:rPr>
          <w:rFonts w:ascii="Times New Roman" w:hAnsi="Times New Roman" w:cs="Times New Roman"/>
          <w:b/>
          <w:sz w:val="24"/>
          <w:szCs w:val="24"/>
        </w:rPr>
        <w:tab/>
        <w:t>20</w:t>
      </w:r>
      <w:r w:rsidR="00A16FB9">
        <w:rPr>
          <w:rFonts w:ascii="Times New Roman" w:hAnsi="Times New Roman" w:cs="Times New Roman"/>
          <w:b/>
          <w:sz w:val="24"/>
          <w:szCs w:val="24"/>
          <w:lang w:val="id-ID"/>
        </w:rPr>
        <w:t>19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/ </w:t>
      </w:r>
      <w:r w:rsidR="006E100C">
        <w:rPr>
          <w:rFonts w:ascii="Times New Roman" w:hAnsi="Times New Roman" w:cs="Times New Roman"/>
          <w:b/>
          <w:sz w:val="24"/>
          <w:szCs w:val="24"/>
        </w:rPr>
        <w:t>20</w:t>
      </w:r>
      <w:r w:rsidR="005823E4">
        <w:rPr>
          <w:rFonts w:ascii="Times New Roman" w:hAnsi="Times New Roman" w:cs="Times New Roman"/>
          <w:b/>
          <w:sz w:val="24"/>
          <w:szCs w:val="24"/>
          <w:lang w:val="id-ID"/>
        </w:rPr>
        <w:t>2</w:t>
      </w:r>
      <w:r w:rsidR="00A16FB9">
        <w:rPr>
          <w:rFonts w:ascii="Times New Roman" w:hAnsi="Times New Roman" w:cs="Times New Roman"/>
          <w:b/>
          <w:sz w:val="24"/>
          <w:szCs w:val="24"/>
          <w:lang w:val="id-ID"/>
        </w:rPr>
        <w:t>0</w:t>
      </w:r>
    </w:p>
    <w:p w14:paraId="6FD909FD" w14:textId="77777777" w:rsidR="00E95BE1" w:rsidRPr="00E95973" w:rsidRDefault="00E95BE1" w:rsidP="00E95B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5973">
        <w:rPr>
          <w:rFonts w:ascii="Times New Roman" w:hAnsi="Times New Roman" w:cs="Times New Roman"/>
          <w:b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E95973">
        <w:rPr>
          <w:rFonts w:ascii="Times New Roman" w:hAnsi="Times New Roman" w:cs="Times New Roman"/>
          <w:b/>
          <w:sz w:val="24"/>
          <w:szCs w:val="24"/>
        </w:rPr>
        <w:t>Inti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E95973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  <w:r w:rsidRPr="00E95973">
        <w:rPr>
          <w:rFonts w:ascii="Times New Roman" w:hAnsi="Times New Roman" w:cs="Times New Roman"/>
          <w:b/>
          <w:sz w:val="24"/>
          <w:szCs w:val="24"/>
        </w:rPr>
        <w:t>:</w:t>
      </w:r>
    </w:p>
    <w:p w14:paraId="746119C1" w14:textId="77777777" w:rsidR="00E95BE1" w:rsidRPr="00B9052F" w:rsidRDefault="00E95BE1" w:rsidP="00E95BE1">
      <w:pPr>
        <w:pStyle w:val="ListParagraph"/>
        <w:numPr>
          <w:ilvl w:val="0"/>
          <w:numId w:val="14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proofErr w:type="spellStart"/>
      <w:r w:rsidRPr="00B9052F">
        <w:rPr>
          <w:rFonts w:ascii="Times New Roman" w:hAnsi="Times New Roman" w:cs="Times New Roman"/>
        </w:rPr>
        <w:t>Menerima</w:t>
      </w:r>
      <w:proofErr w:type="spellEnd"/>
      <w:r w:rsidRPr="00B9052F">
        <w:rPr>
          <w:rFonts w:ascii="Times New Roman" w:hAnsi="Times New Roman" w:cs="Times New Roman"/>
        </w:rPr>
        <w:t xml:space="preserve"> ,</w:t>
      </w:r>
      <w:proofErr w:type="spellStart"/>
      <w:r w:rsidRPr="00B9052F">
        <w:rPr>
          <w:rFonts w:ascii="Times New Roman" w:hAnsi="Times New Roman" w:cs="Times New Roman"/>
        </w:rPr>
        <w:t>menjalankan</w:t>
      </w:r>
      <w:proofErr w:type="spellEnd"/>
      <w:r w:rsidRPr="00B9052F">
        <w:rPr>
          <w:rFonts w:ascii="Times New Roman" w:hAnsi="Times New Roman" w:cs="Times New Roman"/>
        </w:rPr>
        <w:t xml:space="preserve"> , dan </w:t>
      </w:r>
      <w:proofErr w:type="spellStart"/>
      <w:r w:rsidRPr="00B9052F">
        <w:rPr>
          <w:rFonts w:ascii="Times New Roman" w:hAnsi="Times New Roman" w:cs="Times New Roman"/>
        </w:rPr>
        <w:t>menghargai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ajaran</w:t>
      </w:r>
      <w:proofErr w:type="spellEnd"/>
      <w:r w:rsidRPr="00B9052F">
        <w:rPr>
          <w:rFonts w:ascii="Times New Roman" w:hAnsi="Times New Roman" w:cs="Times New Roman"/>
        </w:rPr>
        <w:t xml:space="preserve"> agama yang </w:t>
      </w:r>
      <w:proofErr w:type="spellStart"/>
      <w:r w:rsidRPr="00B9052F">
        <w:rPr>
          <w:rFonts w:ascii="Times New Roman" w:hAnsi="Times New Roman" w:cs="Times New Roman"/>
        </w:rPr>
        <w:t>dianutnya</w:t>
      </w:r>
      <w:proofErr w:type="spellEnd"/>
    </w:p>
    <w:p w14:paraId="4C260237" w14:textId="77777777" w:rsidR="00E95BE1" w:rsidRPr="00B9052F" w:rsidRDefault="00E95BE1" w:rsidP="00E95BE1">
      <w:pPr>
        <w:pStyle w:val="ListParagraph"/>
        <w:numPr>
          <w:ilvl w:val="0"/>
          <w:numId w:val="14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proofErr w:type="spellStart"/>
      <w:r w:rsidRPr="00B9052F">
        <w:rPr>
          <w:rFonts w:ascii="Times New Roman" w:hAnsi="Times New Roman" w:cs="Times New Roman"/>
        </w:rPr>
        <w:t>Menunjukkan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perilaku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jujur</w:t>
      </w:r>
      <w:proofErr w:type="spellEnd"/>
      <w:r w:rsidRPr="00B9052F">
        <w:rPr>
          <w:rFonts w:ascii="Times New Roman" w:hAnsi="Times New Roman" w:cs="Times New Roman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disiplin</w:t>
      </w:r>
      <w:proofErr w:type="spellEnd"/>
      <w:r w:rsidRPr="00B9052F">
        <w:rPr>
          <w:rFonts w:ascii="Times New Roman" w:hAnsi="Times New Roman" w:cs="Times New Roman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tanggungjawab</w:t>
      </w:r>
      <w:proofErr w:type="spellEnd"/>
      <w:r w:rsidRPr="00B9052F">
        <w:rPr>
          <w:rFonts w:ascii="Times New Roman" w:hAnsi="Times New Roman" w:cs="Times New Roman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santun</w:t>
      </w:r>
      <w:proofErr w:type="spellEnd"/>
      <w:r w:rsidRPr="00B9052F">
        <w:rPr>
          <w:rFonts w:ascii="Times New Roman" w:hAnsi="Times New Roman" w:cs="Times New Roman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peduli</w:t>
      </w:r>
      <w:proofErr w:type="spellEnd"/>
      <w:r w:rsidRPr="00B9052F">
        <w:rPr>
          <w:rFonts w:ascii="Times New Roman" w:hAnsi="Times New Roman" w:cs="Times New Roman"/>
        </w:rPr>
        <w:t xml:space="preserve"> dan </w:t>
      </w:r>
      <w:proofErr w:type="spellStart"/>
      <w:r w:rsidRPr="00B9052F">
        <w:rPr>
          <w:rFonts w:ascii="Times New Roman" w:hAnsi="Times New Roman" w:cs="Times New Roman"/>
        </w:rPr>
        <w:t>percaya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diri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dalam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berinteraksi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dengan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keluarga</w:t>
      </w:r>
      <w:proofErr w:type="spellEnd"/>
      <w:r w:rsidRPr="00B9052F">
        <w:rPr>
          <w:rFonts w:ascii="Times New Roman" w:hAnsi="Times New Roman" w:cs="Times New Roman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teman</w:t>
      </w:r>
      <w:proofErr w:type="spellEnd"/>
      <w:r w:rsidRPr="00B9052F">
        <w:rPr>
          <w:rFonts w:ascii="Times New Roman" w:hAnsi="Times New Roman" w:cs="Times New Roman"/>
        </w:rPr>
        <w:t xml:space="preserve">  , guru </w:t>
      </w:r>
    </w:p>
    <w:p w14:paraId="692FD09E" w14:textId="77777777" w:rsidR="00E95BE1" w:rsidRPr="00B9052F" w:rsidRDefault="00E95BE1" w:rsidP="00E95BE1">
      <w:pPr>
        <w:pStyle w:val="ListParagraph"/>
        <w:numPr>
          <w:ilvl w:val="0"/>
          <w:numId w:val="14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proofErr w:type="spellStart"/>
      <w:r w:rsidRPr="00B9052F">
        <w:rPr>
          <w:rFonts w:ascii="Times New Roman" w:hAnsi="Times New Roman" w:cs="Times New Roman"/>
        </w:rPr>
        <w:t>Memahami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pengetahuan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faktual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dengan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cara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mengamati</w:t>
      </w:r>
      <w:proofErr w:type="spellEnd"/>
      <w:r w:rsidRPr="00B9052F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mendengar</w:t>
      </w:r>
      <w:proofErr w:type="spellEnd"/>
      <w:r w:rsidRPr="00B9052F">
        <w:rPr>
          <w:rFonts w:ascii="Times New Roman" w:hAnsi="Times New Roman" w:cs="Times New Roman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melihat</w:t>
      </w:r>
      <w:proofErr w:type="spellEnd"/>
      <w:r w:rsidRPr="00B9052F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membaca</w:t>
      </w:r>
      <w:proofErr w:type="spellEnd"/>
      <w:r w:rsidRPr="00B9052F">
        <w:rPr>
          <w:rFonts w:ascii="Times New Roman" w:hAnsi="Times New Roman" w:cs="Times New Roman"/>
          <w:lang w:val="id-ID"/>
        </w:rPr>
        <w:t xml:space="preserve">, </w:t>
      </w:r>
      <w:r w:rsidRPr="00B9052F">
        <w:rPr>
          <w:rFonts w:ascii="Times New Roman" w:hAnsi="Times New Roman" w:cs="Times New Roman"/>
        </w:rPr>
        <w:t xml:space="preserve">dan </w:t>
      </w:r>
      <w:proofErr w:type="spellStart"/>
      <w:r w:rsidRPr="00B9052F">
        <w:rPr>
          <w:rFonts w:ascii="Times New Roman" w:hAnsi="Times New Roman" w:cs="Times New Roman"/>
        </w:rPr>
        <w:t>menanya</w:t>
      </w:r>
      <w:proofErr w:type="spellEnd"/>
      <w:r w:rsidRPr="00B9052F">
        <w:rPr>
          <w:rFonts w:ascii="Times New Roman" w:hAnsi="Times New Roman" w:cs="Times New Roman"/>
        </w:rPr>
        <w:t xml:space="preserve">  </w:t>
      </w:r>
      <w:proofErr w:type="spellStart"/>
      <w:r w:rsidRPr="00B9052F">
        <w:rPr>
          <w:rFonts w:ascii="Times New Roman" w:hAnsi="Times New Roman" w:cs="Times New Roman"/>
        </w:rPr>
        <w:t>berdasarkan</w:t>
      </w:r>
      <w:proofErr w:type="spellEnd"/>
      <w:r w:rsidRPr="00B9052F">
        <w:rPr>
          <w:rFonts w:ascii="Times New Roman" w:hAnsi="Times New Roman" w:cs="Times New Roman"/>
        </w:rPr>
        <w:t xml:space="preserve"> rasa </w:t>
      </w:r>
      <w:proofErr w:type="spellStart"/>
      <w:r w:rsidRPr="00B9052F">
        <w:rPr>
          <w:rFonts w:ascii="Times New Roman" w:hAnsi="Times New Roman" w:cs="Times New Roman"/>
        </w:rPr>
        <w:t>ingin</w:t>
      </w:r>
      <w:proofErr w:type="spellEnd"/>
      <w:r w:rsidRPr="00B9052F">
        <w:rPr>
          <w:rFonts w:ascii="Times New Roman" w:hAnsi="Times New Roman" w:cs="Times New Roman"/>
        </w:rPr>
        <w:t xml:space="preserve">  </w:t>
      </w:r>
      <w:proofErr w:type="spellStart"/>
      <w:r w:rsidRPr="00B9052F">
        <w:rPr>
          <w:rFonts w:ascii="Times New Roman" w:hAnsi="Times New Roman" w:cs="Times New Roman"/>
        </w:rPr>
        <w:t>tahu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tentang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dirinya</w:t>
      </w:r>
      <w:proofErr w:type="spellEnd"/>
      <w:r w:rsidRPr="00B9052F">
        <w:rPr>
          <w:rFonts w:ascii="Times New Roman" w:hAnsi="Times New Roman" w:cs="Times New Roman"/>
        </w:rPr>
        <w:t>,</w:t>
      </w:r>
      <w:r w:rsidRPr="00B9052F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makhluk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ciptaan</w:t>
      </w:r>
      <w:proofErr w:type="spellEnd"/>
      <w:r w:rsidRPr="00B9052F">
        <w:rPr>
          <w:rFonts w:ascii="Times New Roman" w:hAnsi="Times New Roman" w:cs="Times New Roman"/>
        </w:rPr>
        <w:t xml:space="preserve"> Tuhan dan </w:t>
      </w:r>
      <w:proofErr w:type="spellStart"/>
      <w:r w:rsidRPr="00B9052F">
        <w:rPr>
          <w:rFonts w:ascii="Times New Roman" w:hAnsi="Times New Roman" w:cs="Times New Roman"/>
        </w:rPr>
        <w:t>kegiatannya</w:t>
      </w:r>
      <w:proofErr w:type="spellEnd"/>
      <w:r w:rsidRPr="00B9052F">
        <w:rPr>
          <w:rFonts w:ascii="Times New Roman" w:hAnsi="Times New Roman" w:cs="Times New Roman"/>
        </w:rPr>
        <w:t xml:space="preserve"> dan </w:t>
      </w:r>
      <w:proofErr w:type="spellStart"/>
      <w:r w:rsidRPr="00B9052F">
        <w:rPr>
          <w:rFonts w:ascii="Times New Roman" w:hAnsi="Times New Roman" w:cs="Times New Roman"/>
        </w:rPr>
        <w:t>benda-benda</w:t>
      </w:r>
      <w:proofErr w:type="spellEnd"/>
      <w:r w:rsidRPr="00B9052F">
        <w:rPr>
          <w:rFonts w:ascii="Times New Roman" w:hAnsi="Times New Roman" w:cs="Times New Roman"/>
        </w:rPr>
        <w:t xml:space="preserve"> yang </w:t>
      </w:r>
      <w:proofErr w:type="spellStart"/>
      <w:r w:rsidRPr="00B9052F">
        <w:rPr>
          <w:rFonts w:ascii="Times New Roman" w:hAnsi="Times New Roman" w:cs="Times New Roman"/>
        </w:rPr>
        <w:t>dijumpainya</w:t>
      </w:r>
      <w:proofErr w:type="spellEnd"/>
      <w:r w:rsidRPr="00B9052F">
        <w:rPr>
          <w:rFonts w:ascii="Times New Roman" w:hAnsi="Times New Roman" w:cs="Times New Roman"/>
        </w:rPr>
        <w:t xml:space="preserve"> di </w:t>
      </w:r>
      <w:proofErr w:type="spellStart"/>
      <w:r w:rsidRPr="00B9052F">
        <w:rPr>
          <w:rFonts w:ascii="Times New Roman" w:hAnsi="Times New Roman" w:cs="Times New Roman"/>
        </w:rPr>
        <w:t>rumah</w:t>
      </w:r>
      <w:proofErr w:type="spellEnd"/>
      <w:r w:rsidRPr="00B9052F">
        <w:rPr>
          <w:rFonts w:ascii="Times New Roman" w:hAnsi="Times New Roman" w:cs="Times New Roman"/>
          <w:lang w:val="id-ID"/>
        </w:rPr>
        <w:t xml:space="preserve"> dan</w:t>
      </w:r>
      <w:r w:rsidRPr="00B9052F">
        <w:rPr>
          <w:rFonts w:ascii="Times New Roman" w:hAnsi="Times New Roman" w:cs="Times New Roman"/>
        </w:rPr>
        <w:t xml:space="preserve"> di </w:t>
      </w:r>
      <w:proofErr w:type="spellStart"/>
      <w:r w:rsidRPr="00B9052F">
        <w:rPr>
          <w:rFonts w:ascii="Times New Roman" w:hAnsi="Times New Roman" w:cs="Times New Roman"/>
        </w:rPr>
        <w:t>sekolah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</w:p>
    <w:p w14:paraId="6A633907" w14:textId="77777777" w:rsidR="00E95BE1" w:rsidRPr="00B9052F" w:rsidRDefault="00E95BE1" w:rsidP="00E95BE1">
      <w:pPr>
        <w:pStyle w:val="ListParagraph"/>
        <w:numPr>
          <w:ilvl w:val="0"/>
          <w:numId w:val="14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proofErr w:type="spellStart"/>
      <w:r w:rsidRPr="00B9052F">
        <w:rPr>
          <w:rFonts w:ascii="Times New Roman" w:hAnsi="Times New Roman" w:cs="Times New Roman"/>
        </w:rPr>
        <w:t>Menyajikan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pengetahuan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faktual</w:t>
      </w:r>
      <w:proofErr w:type="spellEnd"/>
      <w:r w:rsidRPr="00B9052F">
        <w:rPr>
          <w:rFonts w:ascii="Times New Roman" w:hAnsi="Times New Roman" w:cs="Times New Roman"/>
        </w:rPr>
        <w:t xml:space="preserve">  </w:t>
      </w:r>
      <w:proofErr w:type="spellStart"/>
      <w:r w:rsidRPr="00B9052F">
        <w:rPr>
          <w:rFonts w:ascii="Times New Roman" w:hAnsi="Times New Roman" w:cs="Times New Roman"/>
        </w:rPr>
        <w:t>dalam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bahasa</w:t>
      </w:r>
      <w:proofErr w:type="spellEnd"/>
      <w:r w:rsidRPr="00B9052F">
        <w:rPr>
          <w:rFonts w:ascii="Times New Roman" w:hAnsi="Times New Roman" w:cs="Times New Roman"/>
        </w:rPr>
        <w:t xml:space="preserve"> yang </w:t>
      </w:r>
      <w:proofErr w:type="spellStart"/>
      <w:r w:rsidRPr="00B9052F">
        <w:rPr>
          <w:rFonts w:ascii="Times New Roman" w:hAnsi="Times New Roman" w:cs="Times New Roman"/>
        </w:rPr>
        <w:t>jelas</w:t>
      </w:r>
      <w:proofErr w:type="spellEnd"/>
      <w:r w:rsidRPr="00B9052F">
        <w:rPr>
          <w:rFonts w:ascii="Times New Roman" w:hAnsi="Times New Roman" w:cs="Times New Roman"/>
        </w:rPr>
        <w:t xml:space="preserve">  dan </w:t>
      </w:r>
      <w:proofErr w:type="spellStart"/>
      <w:r w:rsidRPr="00B9052F">
        <w:rPr>
          <w:rFonts w:ascii="Times New Roman" w:hAnsi="Times New Roman" w:cs="Times New Roman"/>
        </w:rPr>
        <w:t>logis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dalam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karya</w:t>
      </w:r>
      <w:proofErr w:type="spellEnd"/>
      <w:r w:rsidRPr="00B9052F">
        <w:rPr>
          <w:rFonts w:ascii="Times New Roman" w:hAnsi="Times New Roman" w:cs="Times New Roman"/>
        </w:rPr>
        <w:t xml:space="preserve"> yang </w:t>
      </w:r>
      <w:proofErr w:type="spellStart"/>
      <w:r w:rsidRPr="00B9052F">
        <w:rPr>
          <w:rFonts w:ascii="Times New Roman" w:hAnsi="Times New Roman" w:cs="Times New Roman"/>
        </w:rPr>
        <w:t>estetis</w:t>
      </w:r>
      <w:proofErr w:type="spellEnd"/>
      <w:r w:rsidRPr="00B9052F">
        <w:rPr>
          <w:rFonts w:ascii="Times New Roman" w:hAnsi="Times New Roman" w:cs="Times New Roman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dalam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gerakan</w:t>
      </w:r>
      <w:proofErr w:type="spellEnd"/>
      <w:r w:rsidRPr="00B9052F">
        <w:rPr>
          <w:rFonts w:ascii="Times New Roman" w:hAnsi="Times New Roman" w:cs="Times New Roman"/>
        </w:rPr>
        <w:t xml:space="preserve"> yang </w:t>
      </w:r>
      <w:proofErr w:type="spellStart"/>
      <w:r w:rsidRPr="00B9052F">
        <w:rPr>
          <w:rFonts w:ascii="Times New Roman" w:hAnsi="Times New Roman" w:cs="Times New Roman"/>
        </w:rPr>
        <w:t>mencerminkan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anak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sehat</w:t>
      </w:r>
      <w:proofErr w:type="spellEnd"/>
      <w:r w:rsidRPr="00B9052F">
        <w:rPr>
          <w:rFonts w:ascii="Times New Roman" w:hAnsi="Times New Roman" w:cs="Times New Roman"/>
        </w:rPr>
        <w:t xml:space="preserve">, dan </w:t>
      </w:r>
      <w:proofErr w:type="spellStart"/>
      <w:r w:rsidRPr="00B9052F">
        <w:rPr>
          <w:rFonts w:ascii="Times New Roman" w:hAnsi="Times New Roman" w:cs="Times New Roman"/>
        </w:rPr>
        <w:t>dalam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tindakan</w:t>
      </w:r>
      <w:proofErr w:type="spellEnd"/>
      <w:r w:rsidRPr="00B9052F">
        <w:rPr>
          <w:rFonts w:ascii="Times New Roman" w:hAnsi="Times New Roman" w:cs="Times New Roman"/>
        </w:rPr>
        <w:t xml:space="preserve"> yang </w:t>
      </w:r>
      <w:proofErr w:type="spellStart"/>
      <w:r w:rsidRPr="00B9052F">
        <w:rPr>
          <w:rFonts w:ascii="Times New Roman" w:hAnsi="Times New Roman" w:cs="Times New Roman"/>
        </w:rPr>
        <w:t>mencerrminkan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perilaku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anak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beriman</w:t>
      </w:r>
      <w:proofErr w:type="spellEnd"/>
      <w:r w:rsidRPr="00B9052F">
        <w:rPr>
          <w:rFonts w:ascii="Times New Roman" w:hAnsi="Times New Roman" w:cs="Times New Roman"/>
        </w:rPr>
        <w:t xml:space="preserve"> dan </w:t>
      </w:r>
      <w:proofErr w:type="spellStart"/>
      <w:r w:rsidRPr="00B9052F">
        <w:rPr>
          <w:rFonts w:ascii="Times New Roman" w:hAnsi="Times New Roman" w:cs="Times New Roman"/>
        </w:rPr>
        <w:t>berakhlak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mulia</w:t>
      </w:r>
      <w:proofErr w:type="spellEnd"/>
    </w:p>
    <w:p w14:paraId="7B8FB681" w14:textId="77777777" w:rsidR="00DF21FD" w:rsidRPr="00B51A5A" w:rsidRDefault="00DF21FD" w:rsidP="00B51A5A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</w:rPr>
      </w:pPr>
    </w:p>
    <w:p w14:paraId="53596175" w14:textId="77777777" w:rsidR="00DF21FD" w:rsidRPr="00B51A5A" w:rsidRDefault="00DF21FD" w:rsidP="00B51A5A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4074"/>
        <w:gridCol w:w="5310"/>
      </w:tblGrid>
      <w:tr w:rsidR="00DF21FD" w:rsidRPr="00B51A5A" w14:paraId="16A162DE" w14:textId="77777777" w:rsidTr="00E95BE1">
        <w:trPr>
          <w:trHeight w:val="465"/>
        </w:trPr>
        <w:tc>
          <w:tcPr>
            <w:tcW w:w="426" w:type="dxa"/>
            <w:shd w:val="clear" w:color="auto" w:fill="E5B8B7"/>
          </w:tcPr>
          <w:p w14:paraId="26FCA33E" w14:textId="77777777" w:rsidR="00DF21FD" w:rsidRPr="00B51A5A" w:rsidRDefault="008975F4" w:rsidP="00B51A5A">
            <w:pPr>
              <w:spacing w:before="120" w:after="0" w:line="240" w:lineRule="auto"/>
              <w:ind w:right="-108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  <w:lang w:val="id-ID"/>
              </w:rPr>
              <w:t xml:space="preserve">No </w:t>
            </w:r>
          </w:p>
        </w:tc>
        <w:tc>
          <w:tcPr>
            <w:tcW w:w="4074" w:type="dxa"/>
            <w:shd w:val="clear" w:color="auto" w:fill="E5B8B7"/>
          </w:tcPr>
          <w:p w14:paraId="450F3DEA" w14:textId="77777777" w:rsidR="00DF21FD" w:rsidRPr="00B51A5A" w:rsidRDefault="00DF21FD" w:rsidP="00B51A5A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KD</w:t>
            </w:r>
          </w:p>
        </w:tc>
        <w:tc>
          <w:tcPr>
            <w:tcW w:w="5310" w:type="dxa"/>
            <w:shd w:val="clear" w:color="auto" w:fill="E5B8B7"/>
            <w:vAlign w:val="center"/>
          </w:tcPr>
          <w:p w14:paraId="74C72347" w14:textId="77777777" w:rsidR="00DF21FD" w:rsidRPr="00B51A5A" w:rsidRDefault="00DF21FD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INDIKATOR</w:t>
            </w:r>
          </w:p>
        </w:tc>
      </w:tr>
      <w:tr w:rsidR="001D7EA2" w:rsidRPr="00B51A5A" w14:paraId="7181EB5D" w14:textId="77777777" w:rsidTr="00E95BE1">
        <w:trPr>
          <w:trHeight w:val="334"/>
        </w:trPr>
        <w:tc>
          <w:tcPr>
            <w:tcW w:w="426" w:type="dxa"/>
            <w:vMerge w:val="restart"/>
          </w:tcPr>
          <w:p w14:paraId="485A8CBB" w14:textId="77777777" w:rsidR="001D7EA2" w:rsidRPr="00B51A5A" w:rsidRDefault="001D7EA2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1A5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074" w:type="dxa"/>
          </w:tcPr>
          <w:p w14:paraId="54D5B09B" w14:textId="77777777" w:rsidR="001D7EA2" w:rsidRPr="00B51A5A" w:rsidRDefault="001D7EA2" w:rsidP="00B51A5A">
            <w:pPr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51A5A">
              <w:rPr>
                <w:rFonts w:ascii="Times New Roman" w:hAnsi="Times New Roman" w:cs="Times New Roman"/>
              </w:rPr>
              <w:t>Terbiasa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membaca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basmalah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setiap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memulai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belajar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al-Qur’an</w:t>
            </w:r>
            <w:r w:rsidRPr="00B51A5A">
              <w:rPr>
                <w:rFonts w:ascii="Times New Roman" w:hAnsi="Times New Roman" w:cs="Times New Roman"/>
              </w:rPr>
              <w:t>.</w:t>
            </w:r>
          </w:p>
          <w:p w14:paraId="24E51FE0" w14:textId="77777777" w:rsidR="001D7EA2" w:rsidRPr="00B51A5A" w:rsidRDefault="001D7EA2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310" w:type="dxa"/>
          </w:tcPr>
          <w:p w14:paraId="050487A1" w14:textId="77777777" w:rsidR="001D7EA2" w:rsidRPr="00B51A5A" w:rsidRDefault="00040C88" w:rsidP="00E95BE1">
            <w:pPr>
              <w:numPr>
                <w:ilvl w:val="2"/>
                <w:numId w:val="12"/>
              </w:numPr>
              <w:spacing w:after="0" w:line="240" w:lineRule="auto"/>
              <w:ind w:left="562" w:hanging="630"/>
              <w:rPr>
                <w:rFonts w:ascii="Times New Roman" w:hAnsi="Times New Roman" w:cs="Times New Roman"/>
              </w:rPr>
            </w:pPr>
            <w:proofErr w:type="spellStart"/>
            <w:r w:rsidRPr="00B51A5A">
              <w:rPr>
                <w:rFonts w:ascii="Times New Roman" w:hAnsi="Times New Roman" w:cs="Times New Roman"/>
              </w:rPr>
              <w:t>Terbiasa</w:t>
            </w:r>
            <w:proofErr w:type="spellEnd"/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melafalkan</w:t>
            </w:r>
            <w:proofErr w:type="spellEnd"/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basmalah</w:t>
            </w:r>
            <w:proofErr w:type="spellEnd"/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ketika</w:t>
            </w:r>
            <w:proofErr w:type="spellEnd"/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membaca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r w:rsidR="001D7EA2" w:rsidRPr="00B51A5A">
              <w:rPr>
                <w:rFonts w:ascii="Times New Roman" w:hAnsi="Times New Roman" w:cs="Times New Roman"/>
              </w:rPr>
              <w:t>al-</w:t>
            </w:r>
            <w:proofErr w:type="spellStart"/>
            <w:r w:rsidR="001D7EA2" w:rsidRPr="00B51A5A">
              <w:rPr>
                <w:rFonts w:ascii="Times New Roman" w:hAnsi="Times New Roman" w:cs="Times New Roman"/>
              </w:rPr>
              <w:t>quran</w:t>
            </w:r>
            <w:proofErr w:type="spellEnd"/>
          </w:p>
          <w:p w14:paraId="19D3E842" w14:textId="77777777" w:rsidR="001D7EA2" w:rsidRPr="00B51A5A" w:rsidRDefault="00040C88" w:rsidP="00E95BE1">
            <w:pPr>
              <w:numPr>
                <w:ilvl w:val="2"/>
                <w:numId w:val="12"/>
              </w:numPr>
              <w:spacing w:after="0" w:line="240" w:lineRule="auto"/>
              <w:ind w:left="562" w:hanging="630"/>
              <w:rPr>
                <w:rFonts w:ascii="Times New Roman" w:hAnsi="Times New Roman" w:cs="Times New Roman"/>
              </w:rPr>
            </w:pPr>
            <w:proofErr w:type="spellStart"/>
            <w:r w:rsidRPr="00B51A5A">
              <w:rPr>
                <w:rFonts w:ascii="Times New Roman" w:hAnsi="Times New Roman" w:cs="Times New Roman"/>
              </w:rPr>
              <w:t>Terbiasa</w:t>
            </w:r>
            <w:proofErr w:type="spellEnd"/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membaca</w:t>
            </w:r>
            <w:proofErr w:type="spellEnd"/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basmalah</w:t>
            </w:r>
            <w:proofErr w:type="spellEnd"/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setiap</w:t>
            </w:r>
            <w:proofErr w:type="spellEnd"/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memulai</w:t>
            </w:r>
            <w:proofErr w:type="spellEnd"/>
            <w:r w:rsidR="00E95BE1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aktivitas</w:t>
            </w:r>
            <w:proofErr w:type="spellEnd"/>
          </w:p>
        </w:tc>
      </w:tr>
      <w:tr w:rsidR="001D7EA2" w:rsidRPr="00B51A5A" w14:paraId="20EF95F7" w14:textId="77777777" w:rsidTr="00E95BE1">
        <w:trPr>
          <w:trHeight w:val="344"/>
        </w:trPr>
        <w:tc>
          <w:tcPr>
            <w:tcW w:w="426" w:type="dxa"/>
            <w:vMerge/>
          </w:tcPr>
          <w:p w14:paraId="202F4240" w14:textId="77777777" w:rsidR="001D7EA2" w:rsidRPr="00B51A5A" w:rsidRDefault="001D7EA2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74" w:type="dxa"/>
          </w:tcPr>
          <w:p w14:paraId="500D67A4" w14:textId="77777777" w:rsidR="001D7EA2" w:rsidRPr="00B51A5A" w:rsidRDefault="001D7EA2" w:rsidP="00B51A5A">
            <w:pPr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51A5A">
              <w:rPr>
                <w:rFonts w:ascii="Times New Roman" w:hAnsi="Times New Roman" w:cs="Times New Roman"/>
              </w:rPr>
              <w:t>Menunjukkan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percayadiri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sebagai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implementasi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dari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pemahaman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huruf-huruf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>-</w:t>
            </w:r>
            <w:proofErr w:type="spellStart"/>
            <w:r w:rsidRPr="00B51A5A">
              <w:rPr>
                <w:rFonts w:ascii="Times New Roman" w:hAnsi="Times New Roman" w:cs="Times New Roman"/>
              </w:rPr>
              <w:t>hijaiyyah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dan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harakatnya</w:t>
            </w:r>
            <w:proofErr w:type="spellEnd"/>
          </w:p>
        </w:tc>
        <w:tc>
          <w:tcPr>
            <w:tcW w:w="5310" w:type="dxa"/>
            <w:vAlign w:val="center"/>
          </w:tcPr>
          <w:p w14:paraId="2D4DE8FA" w14:textId="77777777" w:rsidR="001D7EA2" w:rsidRPr="00B51A5A" w:rsidRDefault="001D7EA2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2.1.1  </w:t>
            </w:r>
            <w:proofErr w:type="spellStart"/>
            <w:r w:rsidR="00AA7C5D" w:rsidRPr="00B51A5A">
              <w:rPr>
                <w:rFonts w:ascii="Times New Roman" w:hAnsi="Times New Roman" w:cs="Times New Roman"/>
              </w:rPr>
              <w:t>Menunjukkan</w:t>
            </w:r>
            <w:proofErr w:type="spellEnd"/>
            <w:r w:rsidR="00040C88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prilaku</w:t>
            </w:r>
            <w:proofErr w:type="spellEnd"/>
            <w:r w:rsidR="00040C88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percaya</w:t>
            </w:r>
            <w:proofErr w:type="spellEnd"/>
            <w:r w:rsidR="00040C88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diri</w:t>
            </w:r>
            <w:proofErr w:type="spellEnd"/>
            <w:r w:rsidR="00040C88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dalam</w:t>
            </w:r>
            <w:proofErr w:type="spellEnd"/>
            <w:r w:rsidR="00040C88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kehidupan</w:t>
            </w:r>
            <w:proofErr w:type="spellEnd"/>
            <w:r w:rsidR="00040C88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sehari-hari</w:t>
            </w:r>
            <w:proofErr w:type="spellEnd"/>
          </w:p>
        </w:tc>
      </w:tr>
      <w:tr w:rsidR="001D7EA2" w:rsidRPr="00B51A5A" w14:paraId="3C271B0F" w14:textId="77777777" w:rsidTr="00E95BE1">
        <w:trPr>
          <w:trHeight w:val="240"/>
        </w:trPr>
        <w:tc>
          <w:tcPr>
            <w:tcW w:w="426" w:type="dxa"/>
            <w:vMerge/>
          </w:tcPr>
          <w:p w14:paraId="2258E1B9" w14:textId="77777777" w:rsidR="001D7EA2" w:rsidRPr="00B51A5A" w:rsidRDefault="001D7EA2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74" w:type="dxa"/>
          </w:tcPr>
          <w:p w14:paraId="46D84A80" w14:textId="77777777" w:rsidR="001D7EA2" w:rsidRPr="00B51A5A" w:rsidRDefault="001D7EA2" w:rsidP="00B51A5A">
            <w:pPr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51A5A">
              <w:rPr>
                <w:rFonts w:ascii="Times New Roman" w:hAnsi="Times New Roman" w:cs="Times New Roman"/>
              </w:rPr>
              <w:t>Mengetahui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huruf-huruf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hijaiyyah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dan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harakatnya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secara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lengkap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. </w:t>
            </w:r>
          </w:p>
          <w:p w14:paraId="72AEF799" w14:textId="77777777" w:rsidR="001D7EA2" w:rsidRPr="00B51A5A" w:rsidRDefault="001D7EA2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310" w:type="dxa"/>
            <w:vAlign w:val="center"/>
          </w:tcPr>
          <w:p w14:paraId="3D5DA663" w14:textId="77777777" w:rsidR="001D7EA2" w:rsidRPr="00B51A5A" w:rsidRDefault="001D7EA2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3.1.1.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Menyebutkan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29 </w:t>
            </w:r>
            <w:proofErr w:type="spellStart"/>
            <w:r w:rsidRPr="00B51A5A">
              <w:rPr>
                <w:rFonts w:ascii="Times New Roman" w:hAnsi="Times New Roman" w:cs="Times New Roman"/>
              </w:rPr>
              <w:t>hurufhijaiyyah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</w:p>
          <w:p w14:paraId="4CC4FCE7" w14:textId="77777777" w:rsidR="001D7EA2" w:rsidRPr="00B51A5A" w:rsidRDefault="001D7EA2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3.1.2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Menyebutkan</w:t>
            </w:r>
            <w:proofErr w:type="spellEnd"/>
            <w:r w:rsidR="00040C88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macam-macam</w:t>
            </w:r>
            <w:proofErr w:type="spellEnd"/>
            <w:r w:rsidR="00040C88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harakat.</w:t>
            </w:r>
          </w:p>
        </w:tc>
      </w:tr>
      <w:tr w:rsidR="001D7EA2" w:rsidRPr="00B51A5A" w14:paraId="3EF5E01E" w14:textId="77777777" w:rsidTr="00E95BE1">
        <w:trPr>
          <w:trHeight w:val="805"/>
        </w:trPr>
        <w:tc>
          <w:tcPr>
            <w:tcW w:w="426" w:type="dxa"/>
            <w:vMerge/>
          </w:tcPr>
          <w:p w14:paraId="4345F2EE" w14:textId="77777777" w:rsidR="001D7EA2" w:rsidRPr="00B51A5A" w:rsidRDefault="001D7EA2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74" w:type="dxa"/>
          </w:tcPr>
          <w:p w14:paraId="6D855E30" w14:textId="77777777" w:rsidR="001D7EA2" w:rsidRPr="00B51A5A" w:rsidRDefault="001D7EA2" w:rsidP="00B51A5A">
            <w:pPr>
              <w:numPr>
                <w:ilvl w:val="2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51A5A">
              <w:rPr>
                <w:rFonts w:ascii="Times New Roman" w:hAnsi="Times New Roman" w:cs="Times New Roman"/>
              </w:rPr>
              <w:t>Melafalkan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Q.S. al-</w:t>
            </w:r>
            <w:proofErr w:type="spellStart"/>
            <w:r w:rsidRPr="00B51A5A">
              <w:rPr>
                <w:rFonts w:ascii="Times New Roman" w:hAnsi="Times New Roman" w:cs="Times New Roman"/>
                <w:i/>
                <w:iCs/>
              </w:rPr>
              <w:t>Fatihāh</w:t>
            </w:r>
            <w:proofErr w:type="spellEnd"/>
            <w:r w:rsidR="00176F7F" w:rsidRPr="00B51A5A">
              <w:rPr>
                <w:rFonts w:ascii="Times New Roman" w:hAnsi="Times New Roman" w:cs="Times New Roman"/>
                <w:i/>
                <w:iCs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dan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176F7F" w:rsidRPr="00B51A5A">
              <w:rPr>
                <w:rFonts w:ascii="Times New Roman" w:hAnsi="Times New Roman" w:cs="Times New Roman"/>
                <w:i/>
                <w:iCs/>
              </w:rPr>
              <w:t xml:space="preserve">Q.S. </w:t>
            </w:r>
            <w:r w:rsidRPr="00B51A5A">
              <w:rPr>
                <w:rFonts w:ascii="Times New Roman" w:hAnsi="Times New Roman" w:cs="Times New Roman"/>
                <w:i/>
                <w:iCs/>
              </w:rPr>
              <w:t xml:space="preserve"> al-</w:t>
            </w:r>
            <w:proofErr w:type="spellStart"/>
            <w:r w:rsidRPr="00B51A5A">
              <w:rPr>
                <w:rFonts w:ascii="Times New Roman" w:hAnsi="Times New Roman" w:cs="Times New Roman"/>
                <w:i/>
                <w:iCs/>
              </w:rPr>
              <w:t>Ikhlās</w:t>
            </w:r>
            <w:proofErr w:type="spellEnd"/>
            <w:r w:rsidR="00176F7F" w:rsidRPr="00B51A5A">
              <w:rPr>
                <w:rFonts w:ascii="Times New Roman" w:hAnsi="Times New Roman" w:cs="Times New Roman"/>
                <w:i/>
                <w:iCs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dengan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benar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dan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jelas</w:t>
            </w:r>
            <w:proofErr w:type="spellEnd"/>
          </w:p>
        </w:tc>
        <w:tc>
          <w:tcPr>
            <w:tcW w:w="5310" w:type="dxa"/>
            <w:vAlign w:val="center"/>
          </w:tcPr>
          <w:p w14:paraId="307B4D73" w14:textId="77777777" w:rsidR="001D7EA2" w:rsidRPr="00B51A5A" w:rsidRDefault="001D7EA2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4.2.1 .1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Melafalkan</w:t>
            </w:r>
            <w:proofErr w:type="spellEnd"/>
            <w:r w:rsidR="000212C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Q.S. al-</w:t>
            </w:r>
            <w:proofErr w:type="spellStart"/>
            <w:r w:rsidRPr="00B51A5A">
              <w:rPr>
                <w:rFonts w:ascii="Times New Roman" w:hAnsi="Times New Roman" w:cs="Times New Roman"/>
                <w:i/>
                <w:iCs/>
              </w:rPr>
              <w:t>Fātihah</w:t>
            </w:r>
            <w:r w:rsidRPr="00B51A5A">
              <w:rPr>
                <w:rFonts w:ascii="Times New Roman" w:hAnsi="Times New Roman" w:cs="Times New Roman"/>
              </w:rPr>
              <w:t>ayat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1-4.</w:t>
            </w:r>
          </w:p>
          <w:p w14:paraId="055711EB" w14:textId="77777777" w:rsidR="001D7EA2" w:rsidRPr="00B51A5A" w:rsidRDefault="001D7EA2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4.2.1.2</w:t>
            </w:r>
            <w:r w:rsidR="00040C88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Melafalkan</w:t>
            </w:r>
            <w:proofErr w:type="spellEnd"/>
            <w:r w:rsidR="000212C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Q.S. al-</w:t>
            </w:r>
            <w:proofErr w:type="spellStart"/>
            <w:r w:rsidRPr="00B51A5A">
              <w:rPr>
                <w:rFonts w:ascii="Times New Roman" w:hAnsi="Times New Roman" w:cs="Times New Roman"/>
                <w:i/>
                <w:iCs/>
              </w:rPr>
              <w:t>Fātihah</w:t>
            </w:r>
            <w:r w:rsidRPr="00B51A5A">
              <w:rPr>
                <w:rFonts w:ascii="Times New Roman" w:hAnsi="Times New Roman" w:cs="Times New Roman"/>
              </w:rPr>
              <w:t>ayat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5-7.</w:t>
            </w:r>
          </w:p>
          <w:p w14:paraId="78570F60" w14:textId="77777777" w:rsidR="001D7EA2" w:rsidRPr="00B51A5A" w:rsidRDefault="001D7EA2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4.2.1.3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Melafalkan</w:t>
            </w:r>
            <w:proofErr w:type="spellEnd"/>
            <w:r w:rsidR="000212C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Q.S. al-</w:t>
            </w:r>
            <w:proofErr w:type="spellStart"/>
            <w:r w:rsidRPr="00B51A5A">
              <w:rPr>
                <w:rFonts w:ascii="Times New Roman" w:hAnsi="Times New Roman" w:cs="Times New Roman"/>
                <w:i/>
                <w:iCs/>
              </w:rPr>
              <w:t>Fātihah</w:t>
            </w:r>
            <w:r w:rsidRPr="00B51A5A">
              <w:rPr>
                <w:rFonts w:ascii="Times New Roman" w:hAnsi="Times New Roman" w:cs="Times New Roman"/>
              </w:rPr>
              <w:t>ayat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1-7.</w:t>
            </w:r>
          </w:p>
        </w:tc>
      </w:tr>
      <w:tr w:rsidR="001D7EA2" w:rsidRPr="00B51A5A" w14:paraId="18272CAD" w14:textId="77777777" w:rsidTr="00E95BE1">
        <w:trPr>
          <w:trHeight w:val="100"/>
        </w:trPr>
        <w:tc>
          <w:tcPr>
            <w:tcW w:w="426" w:type="dxa"/>
            <w:vMerge w:val="restart"/>
          </w:tcPr>
          <w:p w14:paraId="79A3BDAE" w14:textId="77777777" w:rsidR="001D7EA2" w:rsidRPr="00B51A5A" w:rsidRDefault="001D7EA2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1A5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4074" w:type="dxa"/>
          </w:tcPr>
          <w:p w14:paraId="19B0B3CD" w14:textId="77777777" w:rsidR="001D7EA2" w:rsidRPr="00B51A5A" w:rsidRDefault="001D7EA2" w:rsidP="00B51A5A">
            <w:pPr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51A5A">
              <w:rPr>
                <w:rFonts w:ascii="Times New Roman" w:hAnsi="Times New Roman" w:cs="Times New Roman"/>
              </w:rPr>
              <w:t>Terbiasa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membaca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  <w:i/>
                <w:iCs/>
              </w:rPr>
              <w:t xml:space="preserve">al-Qur’an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dengan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tartil</w:t>
            </w:r>
            <w:proofErr w:type="spellEnd"/>
          </w:p>
        </w:tc>
        <w:tc>
          <w:tcPr>
            <w:tcW w:w="5310" w:type="dxa"/>
            <w:vAlign w:val="center"/>
          </w:tcPr>
          <w:p w14:paraId="2AEE6F0E" w14:textId="77777777" w:rsidR="001D7EA2" w:rsidRPr="00B51A5A" w:rsidRDefault="001D7EA2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1.2.1. </w:t>
            </w:r>
            <w:proofErr w:type="spellStart"/>
            <w:r w:rsidRPr="00B51A5A">
              <w:rPr>
                <w:rFonts w:ascii="Times New Roman" w:hAnsi="Times New Roman" w:cs="Times New Roman"/>
              </w:rPr>
              <w:t>Terbiasa</w:t>
            </w:r>
            <w:proofErr w:type="spellEnd"/>
            <w:r w:rsidR="000212C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membaca</w:t>
            </w:r>
            <w:proofErr w:type="spellEnd"/>
            <w:r w:rsidR="000212C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al-Qur’an</w:t>
            </w:r>
          </w:p>
        </w:tc>
      </w:tr>
      <w:tr w:rsidR="001D7EA2" w:rsidRPr="00B51A5A" w14:paraId="088FE23C" w14:textId="77777777" w:rsidTr="00E95BE1">
        <w:trPr>
          <w:trHeight w:val="348"/>
        </w:trPr>
        <w:tc>
          <w:tcPr>
            <w:tcW w:w="426" w:type="dxa"/>
            <w:vMerge/>
          </w:tcPr>
          <w:p w14:paraId="31E9B25A" w14:textId="77777777" w:rsidR="001D7EA2" w:rsidRPr="00B51A5A" w:rsidRDefault="001D7EA2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74" w:type="dxa"/>
          </w:tcPr>
          <w:p w14:paraId="6D6C07CD" w14:textId="77777777" w:rsidR="001D7EA2" w:rsidRPr="00B51A5A" w:rsidRDefault="001D7EA2" w:rsidP="00B51A5A">
            <w:pPr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51A5A">
              <w:rPr>
                <w:rFonts w:ascii="Times New Roman" w:hAnsi="Times New Roman" w:cs="Times New Roman"/>
              </w:rPr>
              <w:t>Menunjukkan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sikap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kasih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176F7F" w:rsidRPr="00B51A5A">
              <w:rPr>
                <w:rFonts w:ascii="Times New Roman" w:hAnsi="Times New Roman" w:cs="Times New Roman"/>
              </w:rPr>
              <w:t>saying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dan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peduli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176F7F" w:rsidRPr="00B51A5A">
              <w:rPr>
                <w:rFonts w:ascii="Times New Roman" w:hAnsi="Times New Roman" w:cs="Times New Roman"/>
              </w:rPr>
              <w:t>kepada</w:t>
            </w:r>
            <w:proofErr w:type="spellEnd"/>
            <w:r w:rsidR="00176F7F"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6F7F" w:rsidRPr="00B51A5A">
              <w:rPr>
                <w:rFonts w:ascii="Times New Roman" w:hAnsi="Times New Roman" w:cs="Times New Roman"/>
              </w:rPr>
              <w:t>sesam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a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sebagai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implementasi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dari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pemahaman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Q.S. al-</w:t>
            </w:r>
            <w:proofErr w:type="spellStart"/>
            <w:r w:rsidRPr="00B51A5A">
              <w:rPr>
                <w:rFonts w:ascii="Times New Roman" w:hAnsi="Times New Roman" w:cs="Times New Roman"/>
                <w:i/>
                <w:iCs/>
              </w:rPr>
              <w:t>Fātihah</w:t>
            </w:r>
            <w:proofErr w:type="spellEnd"/>
            <w:r w:rsidR="00176F7F" w:rsidRPr="00B51A5A">
              <w:rPr>
                <w:rFonts w:ascii="Times New Roman" w:hAnsi="Times New Roman" w:cs="Times New Roman"/>
                <w:i/>
                <w:iCs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dan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Q.S.al-</w:t>
            </w:r>
            <w:proofErr w:type="spellStart"/>
            <w:r w:rsidRPr="00B51A5A">
              <w:rPr>
                <w:rFonts w:ascii="Times New Roman" w:hAnsi="Times New Roman" w:cs="Times New Roman"/>
                <w:i/>
                <w:iCs/>
              </w:rPr>
              <w:t>Ikhlās</w:t>
            </w:r>
            <w:proofErr w:type="spellEnd"/>
            <w:r w:rsidRPr="00B51A5A">
              <w:rPr>
                <w:rFonts w:ascii="Times New Roman" w:hAnsi="Times New Roman" w:cs="Times New Roman"/>
                <w:i/>
                <w:iCs/>
              </w:rPr>
              <w:t>.</w:t>
            </w:r>
          </w:p>
          <w:p w14:paraId="64742CE5" w14:textId="77777777" w:rsidR="001D7EA2" w:rsidRPr="00B51A5A" w:rsidRDefault="001D7EA2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310" w:type="dxa"/>
            <w:vAlign w:val="center"/>
          </w:tcPr>
          <w:p w14:paraId="57EB3CE9" w14:textId="77777777" w:rsidR="001D7EA2" w:rsidRPr="00B51A5A" w:rsidRDefault="001D7EA2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2.2.1</w:t>
            </w:r>
            <w:r w:rsidR="00AA7C5D" w:rsidRPr="00B51A5A">
              <w:rPr>
                <w:rFonts w:ascii="Times New Roman" w:hAnsi="Times New Roman" w:cs="Times New Roman"/>
              </w:rPr>
              <w:t>Menunjukkan</w:t>
            </w:r>
            <w:r w:rsidR="000212C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AA7C5D" w:rsidRPr="00B51A5A">
              <w:rPr>
                <w:rFonts w:ascii="Times New Roman" w:hAnsi="Times New Roman" w:cs="Times New Roman"/>
              </w:rPr>
              <w:t>sikap</w:t>
            </w:r>
            <w:proofErr w:type="spellEnd"/>
            <w:r w:rsidR="000212C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0212C1" w:rsidRPr="00B51A5A">
              <w:rPr>
                <w:rFonts w:ascii="Times New Roman" w:hAnsi="Times New Roman" w:cs="Times New Roman"/>
              </w:rPr>
              <w:t>kasih</w:t>
            </w:r>
            <w:proofErr w:type="spellEnd"/>
            <w:r w:rsidR="000212C1"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12C1" w:rsidRPr="00B51A5A">
              <w:rPr>
                <w:rFonts w:ascii="Times New Roman" w:hAnsi="Times New Roman" w:cs="Times New Roman"/>
              </w:rPr>
              <w:t>sa</w:t>
            </w:r>
            <w:proofErr w:type="spellEnd"/>
            <w:r w:rsidR="000212C1" w:rsidRPr="00B51A5A">
              <w:rPr>
                <w:rFonts w:ascii="Times New Roman" w:hAnsi="Times New Roman" w:cs="Times New Roman"/>
                <w:lang w:val="id-ID"/>
              </w:rPr>
              <w:t>ya</w:t>
            </w:r>
            <w:r w:rsidR="00AA7C5D" w:rsidRPr="00B51A5A">
              <w:rPr>
                <w:rFonts w:ascii="Times New Roman" w:hAnsi="Times New Roman" w:cs="Times New Roman"/>
              </w:rPr>
              <w:t xml:space="preserve">ng </w:t>
            </w:r>
            <w:proofErr w:type="spellStart"/>
            <w:r w:rsidR="00AA7C5D" w:rsidRPr="00B51A5A">
              <w:rPr>
                <w:rFonts w:ascii="Times New Roman" w:hAnsi="Times New Roman" w:cs="Times New Roman"/>
              </w:rPr>
              <w:t>dalam</w:t>
            </w:r>
            <w:proofErr w:type="spellEnd"/>
            <w:r w:rsidR="000212C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AA7C5D" w:rsidRPr="00B51A5A">
              <w:rPr>
                <w:rFonts w:ascii="Times New Roman" w:hAnsi="Times New Roman" w:cs="Times New Roman"/>
              </w:rPr>
              <w:t>kehidupan</w:t>
            </w:r>
            <w:proofErr w:type="spellEnd"/>
            <w:r w:rsidR="000212C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AA7C5D" w:rsidRPr="00B51A5A">
              <w:rPr>
                <w:rFonts w:ascii="Times New Roman" w:hAnsi="Times New Roman" w:cs="Times New Roman"/>
              </w:rPr>
              <w:t>sehari-hari</w:t>
            </w:r>
            <w:proofErr w:type="spellEnd"/>
          </w:p>
          <w:p w14:paraId="768C89D0" w14:textId="77777777" w:rsidR="001D7EA2" w:rsidRPr="00B51A5A" w:rsidRDefault="001D7EA2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2.2.2.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Menunjukkan</w:t>
            </w:r>
            <w:proofErr w:type="spellEnd"/>
            <w:r w:rsidR="000212C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sikap</w:t>
            </w:r>
            <w:proofErr w:type="spellEnd"/>
            <w:r w:rsidR="000212C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peduli</w:t>
            </w:r>
            <w:proofErr w:type="spellEnd"/>
            <w:r w:rsidR="000212C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AA7C5D" w:rsidRPr="00B51A5A">
              <w:rPr>
                <w:rFonts w:ascii="Times New Roman" w:hAnsi="Times New Roman" w:cs="Times New Roman"/>
              </w:rPr>
              <w:t>dalam</w:t>
            </w:r>
            <w:proofErr w:type="spellEnd"/>
            <w:r w:rsidR="000212C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AA7C5D" w:rsidRPr="00B51A5A">
              <w:rPr>
                <w:rFonts w:ascii="Times New Roman" w:hAnsi="Times New Roman" w:cs="Times New Roman"/>
              </w:rPr>
              <w:t>kehidupan</w:t>
            </w:r>
            <w:proofErr w:type="spellEnd"/>
            <w:r w:rsidR="000212C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AA7C5D" w:rsidRPr="00B51A5A">
              <w:rPr>
                <w:rFonts w:ascii="Times New Roman" w:hAnsi="Times New Roman" w:cs="Times New Roman"/>
              </w:rPr>
              <w:t>sehari-hari</w:t>
            </w:r>
            <w:proofErr w:type="spellEnd"/>
          </w:p>
        </w:tc>
      </w:tr>
      <w:tr w:rsidR="001E36B0" w:rsidRPr="00A16FB9" w14:paraId="4E9335F2" w14:textId="77777777" w:rsidTr="00E95BE1">
        <w:trPr>
          <w:trHeight w:val="343"/>
        </w:trPr>
        <w:tc>
          <w:tcPr>
            <w:tcW w:w="426" w:type="dxa"/>
            <w:vMerge/>
          </w:tcPr>
          <w:p w14:paraId="12E6BA0B" w14:textId="77777777" w:rsidR="001E36B0" w:rsidRPr="00B51A5A" w:rsidRDefault="001E36B0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74" w:type="dxa"/>
          </w:tcPr>
          <w:p w14:paraId="387BEBD9" w14:textId="77777777" w:rsidR="001E36B0" w:rsidRPr="00B51A5A" w:rsidRDefault="001E36B0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B51A5A">
              <w:rPr>
                <w:rFonts w:ascii="Times New Roman" w:hAnsi="Times New Roman" w:cs="Times New Roman"/>
              </w:rPr>
              <w:t xml:space="preserve">3.2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Memahamipesan-pesanpokok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Q.S</w:t>
            </w:r>
            <w:proofErr w:type="spellEnd"/>
            <w:r w:rsidRPr="00B51A5A">
              <w:rPr>
                <w:rFonts w:ascii="Times New Roman" w:hAnsi="Times New Roman" w:cs="Times New Roman"/>
                <w:i/>
                <w:iCs/>
              </w:rPr>
              <w:t xml:space="preserve"> al-</w:t>
            </w:r>
            <w:proofErr w:type="spellStart"/>
            <w:r w:rsidRPr="00B51A5A">
              <w:rPr>
                <w:rFonts w:ascii="Times New Roman" w:hAnsi="Times New Roman" w:cs="Times New Roman"/>
                <w:i/>
                <w:iCs/>
              </w:rPr>
              <w:t>Fātihah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dan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al-Ikhlās</w:t>
            </w:r>
            <w:proofErr w:type="spellEnd"/>
          </w:p>
          <w:p w14:paraId="0513B1FC" w14:textId="77777777" w:rsidR="001E36B0" w:rsidRPr="00B51A5A" w:rsidRDefault="001E36B0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</w:p>
          <w:p w14:paraId="5F9FD554" w14:textId="77777777" w:rsidR="001E36B0" w:rsidRPr="00B51A5A" w:rsidRDefault="001E36B0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310" w:type="dxa"/>
          </w:tcPr>
          <w:p w14:paraId="11C7EDFB" w14:textId="77777777" w:rsidR="001E36B0" w:rsidRPr="00A16FB9" w:rsidRDefault="001E36B0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A16FB9">
              <w:rPr>
                <w:rFonts w:ascii="Times New Roman" w:hAnsi="Times New Roman" w:cs="Times New Roman"/>
                <w:lang w:val="id-ID"/>
              </w:rPr>
              <w:t>3.2.1 Menyebutkanarti</w:t>
            </w:r>
            <w:r w:rsidRPr="00A16FB9">
              <w:rPr>
                <w:rFonts w:ascii="Times New Roman" w:hAnsi="Times New Roman" w:cs="Times New Roman"/>
                <w:i/>
                <w:iCs/>
                <w:lang w:val="id-ID"/>
              </w:rPr>
              <w:t>al-Fātihah</w:t>
            </w:r>
            <w:r w:rsidRPr="00A16FB9">
              <w:rPr>
                <w:rFonts w:ascii="Times New Roman" w:hAnsi="Times New Roman" w:cs="Times New Roman"/>
                <w:lang w:val="id-ID"/>
              </w:rPr>
              <w:t>.</w:t>
            </w:r>
          </w:p>
          <w:p w14:paraId="3E017054" w14:textId="77777777" w:rsidR="001E36B0" w:rsidRPr="00A16FB9" w:rsidRDefault="001E36B0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lang w:val="id-ID"/>
              </w:rPr>
            </w:pPr>
            <w:r w:rsidRPr="00A16FB9">
              <w:rPr>
                <w:rFonts w:ascii="Times New Roman" w:hAnsi="Times New Roman" w:cs="Times New Roman"/>
                <w:lang w:val="id-ID"/>
              </w:rPr>
              <w:t>3.2.2 Menyebutkanjumlahayat</w:t>
            </w:r>
            <w:r w:rsidRPr="00A16FB9">
              <w:rPr>
                <w:rFonts w:ascii="Times New Roman" w:hAnsi="Times New Roman" w:cs="Times New Roman"/>
                <w:i/>
                <w:iCs/>
                <w:lang w:val="id-ID"/>
              </w:rPr>
              <w:t>Q.S al-Fātihah.</w:t>
            </w:r>
          </w:p>
          <w:p w14:paraId="583F1E8E" w14:textId="77777777" w:rsidR="001E36B0" w:rsidRPr="00A16FB9" w:rsidRDefault="001E36B0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A16FB9">
              <w:rPr>
                <w:rFonts w:ascii="Times New Roman" w:hAnsi="Times New Roman" w:cs="Times New Roman"/>
                <w:lang w:val="id-ID"/>
              </w:rPr>
              <w:t>3.2.3 Menyebutkantempaatturunnya</w:t>
            </w:r>
            <w:r w:rsidRPr="00A16FB9">
              <w:rPr>
                <w:rFonts w:ascii="Times New Roman" w:hAnsi="Times New Roman" w:cs="Times New Roman"/>
                <w:i/>
                <w:iCs/>
                <w:lang w:val="id-ID"/>
              </w:rPr>
              <w:t>Q.S al-Fātihah</w:t>
            </w:r>
            <w:r w:rsidRPr="00A16FB9">
              <w:rPr>
                <w:rFonts w:ascii="Times New Roman" w:hAnsi="Times New Roman" w:cs="Times New Roman"/>
                <w:lang w:val="id-ID"/>
              </w:rPr>
              <w:t>.</w:t>
            </w:r>
          </w:p>
          <w:p w14:paraId="088417D7" w14:textId="77777777" w:rsidR="001E36B0" w:rsidRPr="00A16FB9" w:rsidRDefault="001E36B0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A16FB9">
              <w:rPr>
                <w:rFonts w:ascii="Times New Roman" w:hAnsi="Times New Roman" w:cs="Times New Roman"/>
                <w:lang w:val="id-ID"/>
              </w:rPr>
              <w:t>3.2.4 Menjelaskanisipokok</w:t>
            </w:r>
            <w:r w:rsidRPr="00A16FB9">
              <w:rPr>
                <w:rFonts w:ascii="Times New Roman" w:hAnsi="Times New Roman" w:cs="Times New Roman"/>
                <w:i/>
                <w:iCs/>
                <w:lang w:val="id-ID"/>
              </w:rPr>
              <w:t>Q.S al-Fātihah</w:t>
            </w:r>
          </w:p>
        </w:tc>
      </w:tr>
      <w:tr w:rsidR="001D7EA2" w:rsidRPr="00B51A5A" w14:paraId="4C3248A9" w14:textId="77777777" w:rsidTr="00E95BE1">
        <w:trPr>
          <w:trHeight w:val="830"/>
        </w:trPr>
        <w:tc>
          <w:tcPr>
            <w:tcW w:w="426" w:type="dxa"/>
            <w:vMerge/>
          </w:tcPr>
          <w:p w14:paraId="00897084" w14:textId="77777777" w:rsidR="001D7EA2" w:rsidRPr="00A16FB9" w:rsidRDefault="001D7EA2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id-ID"/>
              </w:rPr>
            </w:pPr>
          </w:p>
        </w:tc>
        <w:tc>
          <w:tcPr>
            <w:tcW w:w="4074" w:type="dxa"/>
          </w:tcPr>
          <w:p w14:paraId="33AE2523" w14:textId="77777777" w:rsidR="001D7EA2" w:rsidRPr="00B51A5A" w:rsidRDefault="001D7EA2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4.2.2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Menghafal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Q.S</w:t>
            </w:r>
            <w:proofErr w:type="spellEnd"/>
            <w:r w:rsidRPr="00B51A5A">
              <w:rPr>
                <w:rFonts w:ascii="Times New Roman" w:hAnsi="Times New Roman" w:cs="Times New Roman"/>
                <w:i/>
                <w:iCs/>
              </w:rPr>
              <w:t>. al-</w:t>
            </w:r>
            <w:proofErr w:type="spellStart"/>
            <w:r w:rsidRPr="00B51A5A">
              <w:rPr>
                <w:rFonts w:ascii="Times New Roman" w:hAnsi="Times New Roman" w:cs="Times New Roman"/>
                <w:i/>
                <w:iCs/>
              </w:rPr>
              <w:t>Fatihāh</w:t>
            </w:r>
            <w:r w:rsidRPr="00B51A5A">
              <w:rPr>
                <w:rFonts w:ascii="Times New Roman" w:hAnsi="Times New Roman" w:cs="Times New Roman"/>
              </w:rPr>
              <w:t>dan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Q.S</w:t>
            </w:r>
            <w:proofErr w:type="spellEnd"/>
            <w:r w:rsidRPr="00B51A5A">
              <w:rPr>
                <w:rFonts w:ascii="Times New Roman" w:hAnsi="Times New Roman" w:cs="Times New Roman"/>
                <w:i/>
                <w:iCs/>
              </w:rPr>
              <w:t>. al-</w:t>
            </w:r>
            <w:proofErr w:type="spellStart"/>
            <w:r w:rsidRPr="00B51A5A">
              <w:rPr>
                <w:rFonts w:ascii="Times New Roman" w:hAnsi="Times New Roman" w:cs="Times New Roman"/>
                <w:i/>
                <w:iCs/>
              </w:rPr>
              <w:t>Ikhlās</w:t>
            </w:r>
            <w:proofErr w:type="spellEnd"/>
            <w:r w:rsidR="00DE38C9" w:rsidRPr="00B51A5A">
              <w:rPr>
                <w:rFonts w:ascii="Times New Roman" w:hAnsi="Times New Roman" w:cs="Times New Roman"/>
                <w:i/>
                <w:iCs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dengan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benar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dan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jelas</w:t>
            </w:r>
            <w:proofErr w:type="spellEnd"/>
          </w:p>
        </w:tc>
        <w:tc>
          <w:tcPr>
            <w:tcW w:w="5310" w:type="dxa"/>
          </w:tcPr>
          <w:p w14:paraId="3AD3777F" w14:textId="77777777" w:rsidR="001D7EA2" w:rsidRPr="00B51A5A" w:rsidRDefault="001D7EA2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4.2.2.1 </w:t>
            </w:r>
            <w:proofErr w:type="spellStart"/>
            <w:r w:rsidR="00D82CB5" w:rsidRPr="00B51A5A">
              <w:rPr>
                <w:rFonts w:ascii="Times New Roman" w:hAnsi="Times New Roman" w:cs="Times New Roman"/>
              </w:rPr>
              <w:t>Mendemontrasikan</w:t>
            </w:r>
            <w:r w:rsidRPr="00B51A5A">
              <w:rPr>
                <w:rFonts w:ascii="Times New Roman" w:hAnsi="Times New Roman" w:cs="Times New Roman"/>
              </w:rPr>
              <w:t>hafalan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Q.S</w:t>
            </w:r>
            <w:proofErr w:type="spellEnd"/>
            <w:r w:rsidRPr="00B51A5A">
              <w:rPr>
                <w:rFonts w:ascii="Times New Roman" w:hAnsi="Times New Roman" w:cs="Times New Roman"/>
                <w:i/>
                <w:iCs/>
              </w:rPr>
              <w:t>. al-</w:t>
            </w:r>
            <w:proofErr w:type="spellStart"/>
            <w:r w:rsidRPr="00B51A5A">
              <w:rPr>
                <w:rFonts w:ascii="Times New Roman" w:hAnsi="Times New Roman" w:cs="Times New Roman"/>
                <w:i/>
                <w:iCs/>
              </w:rPr>
              <w:t>Fātihah</w:t>
            </w:r>
            <w:r w:rsidRPr="00B51A5A">
              <w:rPr>
                <w:rFonts w:ascii="Times New Roman" w:hAnsi="Times New Roman" w:cs="Times New Roman"/>
              </w:rPr>
              <w:t>ayat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1-4.</w:t>
            </w:r>
          </w:p>
          <w:p w14:paraId="5D9C28ED" w14:textId="77777777" w:rsidR="001D7EA2" w:rsidRPr="00B51A5A" w:rsidRDefault="001D7EA2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4.2.2.2 </w:t>
            </w:r>
            <w:proofErr w:type="spellStart"/>
            <w:r w:rsidR="00D82CB5" w:rsidRPr="00B51A5A">
              <w:rPr>
                <w:rFonts w:ascii="Times New Roman" w:hAnsi="Times New Roman" w:cs="Times New Roman"/>
              </w:rPr>
              <w:t>Mendemontrasikan</w:t>
            </w:r>
            <w:r w:rsidRPr="00B51A5A">
              <w:rPr>
                <w:rFonts w:ascii="Times New Roman" w:hAnsi="Times New Roman" w:cs="Times New Roman"/>
              </w:rPr>
              <w:t>hafalan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Q.S</w:t>
            </w:r>
            <w:proofErr w:type="spellEnd"/>
            <w:r w:rsidRPr="00B51A5A">
              <w:rPr>
                <w:rFonts w:ascii="Times New Roman" w:hAnsi="Times New Roman" w:cs="Times New Roman"/>
                <w:i/>
                <w:iCs/>
              </w:rPr>
              <w:t>. al-</w:t>
            </w:r>
            <w:proofErr w:type="spellStart"/>
            <w:r w:rsidRPr="00B51A5A">
              <w:rPr>
                <w:rFonts w:ascii="Times New Roman" w:hAnsi="Times New Roman" w:cs="Times New Roman"/>
                <w:i/>
                <w:iCs/>
              </w:rPr>
              <w:t>Fātihah</w:t>
            </w:r>
            <w:r w:rsidRPr="00B51A5A">
              <w:rPr>
                <w:rFonts w:ascii="Times New Roman" w:hAnsi="Times New Roman" w:cs="Times New Roman"/>
              </w:rPr>
              <w:t>ayat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5-7.</w:t>
            </w:r>
          </w:p>
          <w:p w14:paraId="4ADAEFE7" w14:textId="77777777" w:rsidR="001D7EA2" w:rsidRPr="00B51A5A" w:rsidRDefault="001D7EA2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4.2.2.3 </w:t>
            </w:r>
            <w:proofErr w:type="spellStart"/>
            <w:r w:rsidR="00D82CB5" w:rsidRPr="00B51A5A">
              <w:rPr>
                <w:rFonts w:ascii="Times New Roman" w:hAnsi="Times New Roman" w:cs="Times New Roman"/>
              </w:rPr>
              <w:t>Mendemontrasikan</w:t>
            </w:r>
            <w:r w:rsidRPr="00B51A5A">
              <w:rPr>
                <w:rFonts w:ascii="Times New Roman" w:hAnsi="Times New Roman" w:cs="Times New Roman"/>
              </w:rPr>
              <w:t>hafalan</w:t>
            </w:r>
            <w:r w:rsidRPr="00B51A5A">
              <w:rPr>
                <w:rFonts w:ascii="Times New Roman" w:hAnsi="Times New Roman" w:cs="Times New Roman"/>
                <w:i/>
                <w:iCs/>
              </w:rPr>
              <w:t>Q.S</w:t>
            </w:r>
            <w:proofErr w:type="spellEnd"/>
            <w:r w:rsidRPr="00B51A5A">
              <w:rPr>
                <w:rFonts w:ascii="Times New Roman" w:hAnsi="Times New Roman" w:cs="Times New Roman"/>
                <w:i/>
                <w:iCs/>
              </w:rPr>
              <w:t>. al-</w:t>
            </w:r>
            <w:proofErr w:type="spellStart"/>
            <w:r w:rsidRPr="00B51A5A">
              <w:rPr>
                <w:rFonts w:ascii="Times New Roman" w:hAnsi="Times New Roman" w:cs="Times New Roman"/>
                <w:i/>
                <w:iCs/>
              </w:rPr>
              <w:t>Fātihah</w:t>
            </w:r>
            <w:r w:rsidRPr="00B51A5A">
              <w:rPr>
                <w:rFonts w:ascii="Times New Roman" w:hAnsi="Times New Roman" w:cs="Times New Roman"/>
              </w:rPr>
              <w:t>ayat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1-7.</w:t>
            </w:r>
          </w:p>
        </w:tc>
      </w:tr>
      <w:tr w:rsidR="00D12C11" w:rsidRPr="00B51A5A" w14:paraId="411FD6C0" w14:textId="77777777" w:rsidTr="00E95BE1">
        <w:trPr>
          <w:trHeight w:val="70"/>
        </w:trPr>
        <w:tc>
          <w:tcPr>
            <w:tcW w:w="426" w:type="dxa"/>
            <w:vMerge w:val="restart"/>
          </w:tcPr>
          <w:p w14:paraId="401A49C5" w14:textId="77777777" w:rsidR="00D12C11" w:rsidRPr="00B51A5A" w:rsidRDefault="00D12C11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1A5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4074" w:type="dxa"/>
          </w:tcPr>
          <w:p w14:paraId="4B8CE441" w14:textId="77777777"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ind w:left="317" w:hanging="317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1.3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Menerima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adanya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Allah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</w:t>
            </w:r>
            <w:r w:rsidR="00D06FD5" w:rsidRPr="00B51A5A">
              <w:rPr>
                <w:rFonts w:ascii="Times New Roman" w:hAnsi="Times New Roman" w:cs="Times New Roman"/>
              </w:rPr>
              <w:t>wt</w:t>
            </w:r>
            <w:proofErr w:type="spellEnd"/>
            <w:r w:rsidR="00D06FD5" w:rsidRPr="00B51A5A">
              <w:rPr>
                <w:rFonts w:ascii="Times New Roman" w:hAnsi="Times New Roman" w:cs="Times New Roman"/>
              </w:rPr>
              <w:t>. yang Maha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06FD5" w:rsidRPr="00B51A5A">
              <w:rPr>
                <w:rFonts w:ascii="Times New Roman" w:hAnsi="Times New Roman" w:cs="Times New Roman"/>
              </w:rPr>
              <w:t>Pengasih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06FD5" w:rsidRPr="00B51A5A">
              <w:rPr>
                <w:rFonts w:ascii="Times New Roman" w:hAnsi="Times New Roman" w:cs="Times New Roman"/>
              </w:rPr>
              <w:t>dan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06FD5" w:rsidRPr="00B51A5A">
              <w:rPr>
                <w:rFonts w:ascii="Times New Roman" w:hAnsi="Times New Roman" w:cs="Times New Roman"/>
              </w:rPr>
              <w:t>Maha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Penyayang</w:t>
            </w:r>
            <w:proofErr w:type="spellEnd"/>
          </w:p>
        </w:tc>
        <w:tc>
          <w:tcPr>
            <w:tcW w:w="5310" w:type="dxa"/>
            <w:vAlign w:val="center"/>
          </w:tcPr>
          <w:p w14:paraId="771D7BB5" w14:textId="77777777"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1.3.1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Menerimaadanya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Allah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Swt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</w:p>
        </w:tc>
      </w:tr>
      <w:tr w:rsidR="00D12C11" w:rsidRPr="00B51A5A" w14:paraId="1D5A661D" w14:textId="77777777" w:rsidTr="00E95BE1">
        <w:trPr>
          <w:trHeight w:val="272"/>
        </w:trPr>
        <w:tc>
          <w:tcPr>
            <w:tcW w:w="426" w:type="dxa"/>
            <w:vMerge/>
          </w:tcPr>
          <w:p w14:paraId="7D7E514C" w14:textId="77777777" w:rsidR="00D12C11" w:rsidRPr="00B51A5A" w:rsidRDefault="00D12C11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74" w:type="dxa"/>
          </w:tcPr>
          <w:p w14:paraId="7201D0BC" w14:textId="77777777"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ind w:left="419" w:hanging="419"/>
              <w:jc w:val="both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2.3Menunjukkan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percaya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D06FD5" w:rsidRPr="00B51A5A">
              <w:rPr>
                <w:rFonts w:ascii="Times New Roman" w:hAnsi="Times New Roman" w:cs="Times New Roman"/>
              </w:rPr>
              <w:t>diri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D06FD5" w:rsidRPr="00B51A5A">
              <w:rPr>
                <w:rFonts w:ascii="Times New Roman" w:hAnsi="Times New Roman" w:cs="Times New Roman"/>
              </w:rPr>
              <w:t>sebagai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D06FD5" w:rsidRPr="00B51A5A">
              <w:rPr>
                <w:rFonts w:ascii="Times New Roman" w:hAnsi="Times New Roman" w:cs="Times New Roman"/>
              </w:rPr>
              <w:t>implementasi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D06FD5" w:rsidRPr="00B51A5A">
              <w:rPr>
                <w:rFonts w:ascii="Times New Roman" w:hAnsi="Times New Roman" w:cs="Times New Roman"/>
              </w:rPr>
              <w:t>dari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pemahaman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adanya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Allah</w:t>
            </w:r>
          </w:p>
        </w:tc>
        <w:tc>
          <w:tcPr>
            <w:tcW w:w="5310" w:type="dxa"/>
            <w:vAlign w:val="center"/>
          </w:tcPr>
          <w:p w14:paraId="4AB1AD83" w14:textId="77777777"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2.3.1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</w:t>
            </w:r>
            <w:r w:rsidR="000F2EC6" w:rsidRPr="00B51A5A">
              <w:rPr>
                <w:rFonts w:ascii="Times New Roman" w:hAnsi="Times New Roman" w:cs="Times New Roman"/>
              </w:rPr>
              <w:t>nunjukkanperilakupercayadiridalamkehidupansehari-hari</w:t>
            </w:r>
            <w:proofErr w:type="spellEnd"/>
          </w:p>
        </w:tc>
      </w:tr>
      <w:tr w:rsidR="00D12C11" w:rsidRPr="00B51A5A" w14:paraId="6A85CB70" w14:textId="77777777" w:rsidTr="00E95BE1">
        <w:trPr>
          <w:trHeight w:val="181"/>
        </w:trPr>
        <w:tc>
          <w:tcPr>
            <w:tcW w:w="426" w:type="dxa"/>
            <w:vMerge/>
          </w:tcPr>
          <w:p w14:paraId="300C331D" w14:textId="77777777" w:rsidR="00D12C11" w:rsidRPr="00B51A5A" w:rsidRDefault="00D12C11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74" w:type="dxa"/>
          </w:tcPr>
          <w:p w14:paraId="5F11AB70" w14:textId="77777777"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  <w:iCs/>
              </w:rPr>
              <w:t>3.3</w:t>
            </w:r>
            <w:r w:rsidRPr="00B51A5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Memahami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adanya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 xml:space="preserve">Allah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Swt</w:t>
            </w:r>
            <w:proofErr w:type="spellEnd"/>
            <w:r w:rsidRPr="00B51A5A">
              <w:rPr>
                <w:rFonts w:ascii="Times New Roman" w:hAnsi="Times New Roman" w:cs="Times New Roman"/>
              </w:rPr>
              <w:t>. yang Maha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Pengasih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dan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Maha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Penyayang</w:t>
            </w:r>
            <w:proofErr w:type="spellEnd"/>
          </w:p>
          <w:p w14:paraId="43EAC19A" w14:textId="77777777"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310" w:type="dxa"/>
          </w:tcPr>
          <w:p w14:paraId="20120996" w14:textId="77777777"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3.3.1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Menyebutkanbukti-buktiadanya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Allah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Swt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</w:p>
          <w:p w14:paraId="6F0694C2" w14:textId="77777777"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3.3.2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Menjelaskanbukti-buktiadanya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Allah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Swt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</w:p>
        </w:tc>
      </w:tr>
      <w:tr w:rsidR="00D12C11" w:rsidRPr="00B51A5A" w14:paraId="77E51F7E" w14:textId="77777777" w:rsidTr="00E95BE1">
        <w:trPr>
          <w:trHeight w:val="269"/>
        </w:trPr>
        <w:tc>
          <w:tcPr>
            <w:tcW w:w="426" w:type="dxa"/>
            <w:vMerge/>
          </w:tcPr>
          <w:p w14:paraId="29DA765C" w14:textId="77777777" w:rsidR="00D12C11" w:rsidRPr="00B51A5A" w:rsidRDefault="00D12C11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74" w:type="dxa"/>
          </w:tcPr>
          <w:p w14:paraId="3CFB65C3" w14:textId="77777777"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ind w:left="419" w:hanging="455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4.3</w:t>
            </w:r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Menunjukkan</w:t>
            </w:r>
            <w:proofErr w:type="spellEnd"/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bukti-bukti</w:t>
            </w:r>
            <w:proofErr w:type="spellEnd"/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adany</w:t>
            </w:r>
            <w:r w:rsidR="00D06FD5" w:rsidRPr="00B51A5A">
              <w:rPr>
                <w:rFonts w:ascii="Times New Roman" w:hAnsi="Times New Roman" w:cs="Times New Roman"/>
              </w:rPr>
              <w:t>a</w:t>
            </w:r>
            <w:proofErr w:type="spellEnd"/>
            <w:r w:rsidR="00D06FD5" w:rsidRPr="00B51A5A">
              <w:rPr>
                <w:rFonts w:ascii="Times New Roman" w:hAnsi="Times New Roman" w:cs="Times New Roman"/>
              </w:rPr>
              <w:t xml:space="preserve"> Allah </w:t>
            </w:r>
            <w:r w:rsidR="00F70E81" w:rsidRPr="00B51A5A">
              <w:rPr>
                <w:rFonts w:ascii="Times New Roman" w:hAnsi="Times New Roman" w:cs="Times New Roman"/>
              </w:rPr>
              <w:t xml:space="preserve"> </w:t>
            </w:r>
            <w:r w:rsidR="008975F4" w:rsidRPr="00B51A5A">
              <w:rPr>
                <w:rFonts w:ascii="Times New Roman" w:hAnsi="Times New Roman" w:cs="Times New Roman"/>
                <w:lang w:val="id-ID"/>
              </w:rPr>
              <w:t>y</w:t>
            </w:r>
            <w:r w:rsidR="00F70E81" w:rsidRPr="00B51A5A">
              <w:rPr>
                <w:rFonts w:ascii="Times New Roman" w:hAnsi="Times New Roman" w:cs="Times New Roman"/>
              </w:rPr>
              <w:t>ang</w:t>
            </w:r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F70E81" w:rsidRPr="00B51A5A">
              <w:rPr>
                <w:rFonts w:ascii="Times New Roman" w:hAnsi="Times New Roman" w:cs="Times New Roman"/>
              </w:rPr>
              <w:t>Maha</w:t>
            </w:r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F70E81" w:rsidRPr="00B51A5A">
              <w:rPr>
                <w:rFonts w:ascii="Times New Roman" w:hAnsi="Times New Roman" w:cs="Times New Roman"/>
              </w:rPr>
              <w:t>Pengasih</w:t>
            </w:r>
            <w:proofErr w:type="spellEnd"/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F70E81" w:rsidRPr="00B51A5A">
              <w:rPr>
                <w:rFonts w:ascii="Times New Roman" w:hAnsi="Times New Roman" w:cs="Times New Roman"/>
              </w:rPr>
              <w:t>dan</w:t>
            </w:r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F70E81" w:rsidRPr="00B51A5A">
              <w:rPr>
                <w:rFonts w:ascii="Times New Roman" w:hAnsi="Times New Roman" w:cs="Times New Roman"/>
              </w:rPr>
              <w:t>Maha</w:t>
            </w:r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F70E81" w:rsidRPr="00B51A5A">
              <w:rPr>
                <w:rFonts w:ascii="Times New Roman" w:hAnsi="Times New Roman" w:cs="Times New Roman"/>
              </w:rPr>
              <w:t>Penyayang</w:t>
            </w:r>
            <w:proofErr w:type="spellEnd"/>
          </w:p>
        </w:tc>
        <w:tc>
          <w:tcPr>
            <w:tcW w:w="5310" w:type="dxa"/>
            <w:vAlign w:val="center"/>
          </w:tcPr>
          <w:p w14:paraId="137BC87A" w14:textId="77777777"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4.3.1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Mengungkapkanbuktibukti-buktiadanya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Allah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Swt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  <w:r w:rsidR="00D76DE8" w:rsidRPr="00B51A5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D76DE8" w:rsidRPr="00B51A5A">
              <w:rPr>
                <w:rFonts w:ascii="Times New Roman" w:hAnsi="Times New Roman" w:cs="Times New Roman"/>
              </w:rPr>
              <w:t>contoh-contoh</w:t>
            </w:r>
            <w:proofErr w:type="spellEnd"/>
          </w:p>
          <w:p w14:paraId="0EC6B39C" w14:textId="77777777" w:rsidR="00D12C11" w:rsidRPr="00B51A5A" w:rsidRDefault="00D12C11" w:rsidP="00B51A5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4.3.2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Menunjukkan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D76DE8" w:rsidRPr="00B51A5A">
              <w:rPr>
                <w:rFonts w:ascii="Times New Roman" w:hAnsi="Times New Roman" w:cs="Times New Roman"/>
              </w:rPr>
              <w:t>bukti-bukti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D76DE8" w:rsidRPr="00B51A5A">
              <w:rPr>
                <w:rFonts w:ascii="Times New Roman" w:hAnsi="Times New Roman" w:cs="Times New Roman"/>
              </w:rPr>
              <w:t>adanya</w:t>
            </w:r>
            <w:proofErr w:type="spellEnd"/>
            <w:r w:rsidR="00D76DE8" w:rsidRPr="00B51A5A">
              <w:rPr>
                <w:rFonts w:ascii="Times New Roman" w:hAnsi="Times New Roman" w:cs="Times New Roman"/>
              </w:rPr>
              <w:t xml:space="preserve"> Allah </w:t>
            </w:r>
            <w:proofErr w:type="spellStart"/>
            <w:r w:rsidR="00D76DE8" w:rsidRPr="00B51A5A">
              <w:rPr>
                <w:rFonts w:ascii="Times New Roman" w:hAnsi="Times New Roman" w:cs="Times New Roman"/>
              </w:rPr>
              <w:t>Swt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76DE8" w:rsidRPr="00B51A5A">
              <w:rPr>
                <w:rFonts w:ascii="Times New Roman" w:hAnsi="Times New Roman" w:cs="Times New Roman"/>
              </w:rPr>
              <w:t>dan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D76DE8" w:rsidRPr="00B51A5A">
              <w:rPr>
                <w:rFonts w:ascii="Times New Roman" w:hAnsi="Times New Roman" w:cs="Times New Roman"/>
              </w:rPr>
              <w:t>contoh-contoh</w:t>
            </w:r>
            <w:proofErr w:type="spellEnd"/>
          </w:p>
        </w:tc>
      </w:tr>
      <w:tr w:rsidR="00D12C11" w:rsidRPr="00B51A5A" w14:paraId="1D6527C3" w14:textId="77777777" w:rsidTr="00E95BE1">
        <w:trPr>
          <w:trHeight w:val="585"/>
        </w:trPr>
        <w:tc>
          <w:tcPr>
            <w:tcW w:w="426" w:type="dxa"/>
            <w:vMerge w:val="restart"/>
          </w:tcPr>
          <w:p w14:paraId="2BF60AFA" w14:textId="77777777" w:rsidR="00D12C11" w:rsidRPr="00B51A5A" w:rsidRDefault="00D12C11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id-ID"/>
              </w:rPr>
            </w:pPr>
            <w:r w:rsidRPr="00B51A5A">
              <w:rPr>
                <w:rFonts w:ascii="Times New Roman" w:hAnsi="Times New Roman" w:cs="Times New Roman"/>
                <w:lang w:eastAsia="id-ID"/>
              </w:rPr>
              <w:t>4</w:t>
            </w:r>
          </w:p>
        </w:tc>
        <w:tc>
          <w:tcPr>
            <w:tcW w:w="4074" w:type="dxa"/>
          </w:tcPr>
          <w:p w14:paraId="190FE95F" w14:textId="77777777"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ind w:left="419" w:hanging="419"/>
              <w:jc w:val="both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1.4</w:t>
            </w:r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Menerima</w:t>
            </w:r>
            <w:proofErr w:type="spellEnd"/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keesaan</w:t>
            </w:r>
            <w:proofErr w:type="spellEnd"/>
            <w:r w:rsidR="008975F4" w:rsidRPr="00B51A5A">
              <w:rPr>
                <w:rFonts w:ascii="Times New Roman" w:hAnsi="Times New Roman" w:cs="Times New Roman"/>
              </w:rPr>
              <w:t xml:space="preserve"> Allah</w:t>
            </w:r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70E81" w:rsidRPr="00B51A5A">
              <w:rPr>
                <w:rFonts w:ascii="Times New Roman" w:hAnsi="Times New Roman" w:cs="Times New Roman"/>
              </w:rPr>
              <w:t>B</w:t>
            </w:r>
            <w:r w:rsidRPr="00B51A5A">
              <w:rPr>
                <w:rFonts w:ascii="Times New Roman" w:hAnsi="Times New Roman" w:cs="Times New Roman"/>
              </w:rPr>
              <w:t>erdasarkan</w:t>
            </w:r>
            <w:proofErr w:type="spellEnd"/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pengamatan</w:t>
            </w:r>
            <w:proofErr w:type="spellEnd"/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terhadap</w:t>
            </w:r>
            <w:proofErr w:type="spellEnd"/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dirinya</w:t>
            </w:r>
            <w:proofErr w:type="spellEnd"/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dan</w:t>
            </w:r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makhluk</w:t>
            </w:r>
            <w:proofErr w:type="spellEnd"/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ciptaan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-Nya yang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dijumpai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sekitar</w:t>
            </w:r>
            <w:proofErr w:type="spellEnd"/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rumah</w:t>
            </w:r>
            <w:proofErr w:type="spellEnd"/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dan</w:t>
            </w:r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sekolah</w:t>
            </w:r>
            <w:proofErr w:type="spellEnd"/>
          </w:p>
        </w:tc>
        <w:tc>
          <w:tcPr>
            <w:tcW w:w="5310" w:type="dxa"/>
          </w:tcPr>
          <w:p w14:paraId="12789F1B" w14:textId="77777777"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1.4.1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Menerima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keesaan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Allah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Swt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</w:p>
          <w:p w14:paraId="387C8E20" w14:textId="77777777" w:rsidR="00D12C11" w:rsidRPr="00B51A5A" w:rsidRDefault="00D12C11" w:rsidP="00B51A5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D12C11" w:rsidRPr="00B51A5A" w14:paraId="5E0979CE" w14:textId="77777777" w:rsidTr="00E95BE1">
        <w:trPr>
          <w:trHeight w:val="70"/>
        </w:trPr>
        <w:tc>
          <w:tcPr>
            <w:tcW w:w="426" w:type="dxa"/>
            <w:vMerge/>
          </w:tcPr>
          <w:p w14:paraId="4CB317EA" w14:textId="77777777" w:rsidR="00D12C11" w:rsidRPr="00B51A5A" w:rsidRDefault="00D12C11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4074" w:type="dxa"/>
          </w:tcPr>
          <w:p w14:paraId="0DA94F11" w14:textId="77777777"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ind w:left="419" w:hanging="419"/>
              <w:jc w:val="both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2.4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Menunjukkan</w:t>
            </w:r>
            <w:proofErr w:type="spellEnd"/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percayadiri</w:t>
            </w:r>
            <w:proofErr w:type="spellEnd"/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sebagai</w:t>
            </w:r>
            <w:proofErr w:type="spellEnd"/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implementasi</w:t>
            </w:r>
            <w:proofErr w:type="spellEnd"/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dari</w:t>
            </w:r>
            <w:proofErr w:type="spellEnd"/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pemahaman</w:t>
            </w:r>
            <w:proofErr w:type="spellEnd"/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keesaan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Allah</w:t>
            </w:r>
          </w:p>
        </w:tc>
        <w:tc>
          <w:tcPr>
            <w:tcW w:w="5310" w:type="dxa"/>
          </w:tcPr>
          <w:p w14:paraId="334AF799" w14:textId="77777777"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2.4.1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</w:t>
            </w:r>
            <w:r w:rsidR="00D76DE8" w:rsidRPr="00B51A5A">
              <w:rPr>
                <w:rFonts w:ascii="Times New Roman" w:hAnsi="Times New Roman" w:cs="Times New Roman"/>
              </w:rPr>
              <w:t>nunjukkan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D76DE8"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D76DE8" w:rsidRPr="00B51A5A">
              <w:rPr>
                <w:rFonts w:ascii="Times New Roman" w:hAnsi="Times New Roman" w:cs="Times New Roman"/>
              </w:rPr>
              <w:t>percaya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D76DE8" w:rsidRPr="00B51A5A">
              <w:rPr>
                <w:rFonts w:ascii="Times New Roman" w:hAnsi="Times New Roman" w:cs="Times New Roman"/>
              </w:rPr>
              <w:t>diri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D76DE8" w:rsidRPr="00B51A5A">
              <w:rPr>
                <w:rFonts w:ascii="Times New Roman" w:hAnsi="Times New Roman" w:cs="Times New Roman"/>
              </w:rPr>
              <w:t>dalam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D76DE8" w:rsidRPr="00B51A5A">
              <w:rPr>
                <w:rFonts w:ascii="Times New Roman" w:hAnsi="Times New Roman" w:cs="Times New Roman"/>
              </w:rPr>
              <w:t>kehidupan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D76DE8" w:rsidRPr="00B51A5A">
              <w:rPr>
                <w:rFonts w:ascii="Times New Roman" w:hAnsi="Times New Roman" w:cs="Times New Roman"/>
              </w:rPr>
              <w:t>sehari-hari</w:t>
            </w:r>
            <w:proofErr w:type="spellEnd"/>
          </w:p>
        </w:tc>
      </w:tr>
      <w:tr w:rsidR="00D12C11" w:rsidRPr="00B51A5A" w14:paraId="11E76F57" w14:textId="77777777" w:rsidTr="00E95BE1">
        <w:trPr>
          <w:trHeight w:val="427"/>
        </w:trPr>
        <w:tc>
          <w:tcPr>
            <w:tcW w:w="426" w:type="dxa"/>
            <w:vMerge/>
          </w:tcPr>
          <w:p w14:paraId="2C92A9C8" w14:textId="77777777" w:rsidR="00D12C11" w:rsidRPr="00B51A5A" w:rsidRDefault="00D12C11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4074" w:type="dxa"/>
          </w:tcPr>
          <w:p w14:paraId="11881E3F" w14:textId="77777777" w:rsidR="00D12C11" w:rsidRPr="00B51A5A" w:rsidRDefault="00F70E81" w:rsidP="00B51A5A">
            <w:pPr>
              <w:autoSpaceDE w:val="0"/>
              <w:autoSpaceDN w:val="0"/>
              <w:adjustRightInd w:val="0"/>
              <w:spacing w:after="0" w:line="240" w:lineRule="auto"/>
              <w:ind w:left="419" w:hanging="419"/>
              <w:jc w:val="both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3.4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Memahami</w:t>
            </w:r>
            <w:proofErr w:type="spellEnd"/>
            <w:r w:rsidR="00176F7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keesaan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Allah</w:t>
            </w:r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D12C11" w:rsidRPr="00B51A5A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D12C11" w:rsidRPr="00B51A5A">
              <w:rPr>
                <w:rFonts w:ascii="Times New Roman" w:hAnsi="Times New Roman" w:cs="Times New Roman"/>
              </w:rPr>
              <w:t>pengamatan</w:t>
            </w:r>
            <w:proofErr w:type="spellEnd"/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D12C11" w:rsidRPr="00B51A5A">
              <w:rPr>
                <w:rFonts w:ascii="Times New Roman" w:hAnsi="Times New Roman" w:cs="Times New Roman"/>
              </w:rPr>
              <w:t>terhadap</w:t>
            </w:r>
            <w:proofErr w:type="spellEnd"/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D12C11" w:rsidRPr="00B51A5A">
              <w:rPr>
                <w:rFonts w:ascii="Times New Roman" w:hAnsi="Times New Roman" w:cs="Times New Roman"/>
              </w:rPr>
              <w:t>dirinya</w:t>
            </w:r>
            <w:proofErr w:type="spellEnd"/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12C11" w:rsidRPr="00B51A5A">
              <w:rPr>
                <w:rFonts w:ascii="Times New Roman" w:hAnsi="Times New Roman" w:cs="Times New Roman"/>
              </w:rPr>
              <w:t>dan</w:t>
            </w:r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D12C11" w:rsidRPr="00B51A5A">
              <w:rPr>
                <w:rFonts w:ascii="Times New Roman" w:hAnsi="Times New Roman" w:cs="Times New Roman"/>
              </w:rPr>
              <w:t>makhluk</w:t>
            </w:r>
            <w:proofErr w:type="spellEnd"/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D12C11" w:rsidRPr="00B51A5A">
              <w:rPr>
                <w:rFonts w:ascii="Times New Roman" w:hAnsi="Times New Roman" w:cs="Times New Roman"/>
              </w:rPr>
              <w:t>ciptaan</w:t>
            </w:r>
            <w:proofErr w:type="spellEnd"/>
            <w:r w:rsidR="00D12C11" w:rsidRPr="00B51A5A">
              <w:rPr>
                <w:rFonts w:ascii="Times New Roman" w:hAnsi="Times New Roman" w:cs="Times New Roman"/>
              </w:rPr>
              <w:t xml:space="preserve">-Nya yang </w:t>
            </w:r>
            <w:proofErr w:type="spellStart"/>
            <w:r w:rsidR="00D12C11" w:rsidRPr="00B51A5A">
              <w:rPr>
                <w:rFonts w:ascii="Times New Roman" w:hAnsi="Times New Roman" w:cs="Times New Roman"/>
              </w:rPr>
              <w:t>dijumpai</w:t>
            </w:r>
            <w:proofErr w:type="spellEnd"/>
            <w:r w:rsidR="00D12C11" w:rsidRPr="00B51A5A">
              <w:rPr>
                <w:rFonts w:ascii="Times New Roman" w:hAnsi="Times New Roman" w:cs="Times New Roman"/>
              </w:rPr>
              <w:t xml:space="preserve"> di</w:t>
            </w:r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D12C11" w:rsidRPr="00B51A5A">
              <w:rPr>
                <w:rFonts w:ascii="Times New Roman" w:hAnsi="Times New Roman" w:cs="Times New Roman"/>
              </w:rPr>
              <w:t>sekitar</w:t>
            </w:r>
            <w:proofErr w:type="spellEnd"/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D12C11" w:rsidRPr="00B51A5A">
              <w:rPr>
                <w:rFonts w:ascii="Times New Roman" w:hAnsi="Times New Roman" w:cs="Times New Roman"/>
              </w:rPr>
              <w:t>rumah</w:t>
            </w:r>
            <w:proofErr w:type="spellEnd"/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D12C11" w:rsidRPr="00B51A5A">
              <w:rPr>
                <w:rFonts w:ascii="Times New Roman" w:hAnsi="Times New Roman" w:cs="Times New Roman"/>
              </w:rPr>
              <w:t>dan</w:t>
            </w:r>
            <w:r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D12C11" w:rsidRPr="00B51A5A">
              <w:rPr>
                <w:rFonts w:ascii="Times New Roman" w:hAnsi="Times New Roman" w:cs="Times New Roman"/>
              </w:rPr>
              <w:t>sekolah</w:t>
            </w:r>
            <w:proofErr w:type="spellEnd"/>
            <w:r w:rsidR="00D12C11" w:rsidRPr="00B51A5A">
              <w:rPr>
                <w:rFonts w:ascii="Times New Roman" w:hAnsi="Times New Roman" w:cs="Times New Roman"/>
              </w:rPr>
              <w:t>.</w:t>
            </w:r>
          </w:p>
          <w:p w14:paraId="2DFD2065" w14:textId="77777777"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310" w:type="dxa"/>
          </w:tcPr>
          <w:p w14:paraId="62D07D6F" w14:textId="77777777"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3.4.1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Menyebutkan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keragaman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anggota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tubuh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sebagai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bukti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keesaan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Allah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Swt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</w:p>
          <w:p w14:paraId="7368F4BF" w14:textId="77777777"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3.4.2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Menyebutkan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manfaat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keragaman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angg</w:t>
            </w:r>
            <w:r w:rsidR="001E36B0" w:rsidRPr="00B51A5A">
              <w:rPr>
                <w:rFonts w:ascii="Times New Roman" w:hAnsi="Times New Roman" w:cs="Times New Roman"/>
              </w:rPr>
              <w:t>ota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1E36B0" w:rsidRPr="00B51A5A">
              <w:rPr>
                <w:rFonts w:ascii="Times New Roman" w:hAnsi="Times New Roman" w:cs="Times New Roman"/>
              </w:rPr>
              <w:t>tubuh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1E36B0" w:rsidRPr="00B51A5A">
              <w:rPr>
                <w:rFonts w:ascii="Times New Roman" w:hAnsi="Times New Roman" w:cs="Times New Roman"/>
              </w:rPr>
              <w:t>sebagai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1E36B0" w:rsidRPr="00B51A5A">
              <w:rPr>
                <w:rFonts w:ascii="Times New Roman" w:hAnsi="Times New Roman" w:cs="Times New Roman"/>
              </w:rPr>
              <w:t>bukti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1E36B0" w:rsidRPr="00B51A5A">
              <w:rPr>
                <w:rFonts w:ascii="Times New Roman" w:hAnsi="Times New Roman" w:cs="Times New Roman"/>
              </w:rPr>
              <w:t>keesaan</w:t>
            </w:r>
            <w:r w:rsidRPr="00B51A5A">
              <w:rPr>
                <w:rFonts w:ascii="Times New Roman" w:hAnsi="Times New Roman" w:cs="Times New Roman"/>
              </w:rPr>
              <w:t>Allah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Swt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</w:p>
          <w:p w14:paraId="1C823308" w14:textId="77777777"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3.4.3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Menyebutkan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keragaman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anggota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keluarga</w:t>
            </w:r>
            <w:proofErr w:type="spellEnd"/>
            <w:r w:rsidR="001E36B0" w:rsidRPr="00B51A5A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="001E36B0" w:rsidRPr="00B51A5A">
              <w:rPr>
                <w:rFonts w:ascii="Times New Roman" w:hAnsi="Times New Roman" w:cs="Times New Roman"/>
              </w:rPr>
              <w:t>rumah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1E36B0" w:rsidRPr="00B51A5A">
              <w:rPr>
                <w:rFonts w:ascii="Times New Roman" w:hAnsi="Times New Roman" w:cs="Times New Roman"/>
              </w:rPr>
              <w:t>sebagai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1E36B0" w:rsidRPr="00B51A5A">
              <w:rPr>
                <w:rFonts w:ascii="Times New Roman" w:hAnsi="Times New Roman" w:cs="Times New Roman"/>
              </w:rPr>
              <w:t>bukti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1E36B0" w:rsidRPr="00B51A5A">
              <w:rPr>
                <w:rFonts w:ascii="Times New Roman" w:hAnsi="Times New Roman" w:cs="Times New Roman"/>
              </w:rPr>
              <w:t>keesaan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 xml:space="preserve">Allah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Swt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</w:p>
          <w:p w14:paraId="49EC8642" w14:textId="77777777"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3.4.4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Menyebutkan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keragaman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B51A5A">
              <w:rPr>
                <w:rFonts w:ascii="Times New Roman" w:hAnsi="Times New Roman" w:cs="Times New Roman"/>
              </w:rPr>
              <w:t>lingkungan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sekolah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sebagai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bukti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keesaan</w:t>
            </w:r>
            <w:proofErr w:type="spellEnd"/>
            <w:r w:rsidR="001E36B0" w:rsidRPr="00B51A5A">
              <w:rPr>
                <w:rFonts w:ascii="Times New Roman" w:hAnsi="Times New Roman" w:cs="Times New Roman"/>
              </w:rPr>
              <w:t xml:space="preserve"> Alla</w:t>
            </w:r>
            <w:r w:rsidRPr="00B51A5A">
              <w:rPr>
                <w:rFonts w:ascii="Times New Roman" w:hAnsi="Times New Roman" w:cs="Times New Roman"/>
              </w:rPr>
              <w:t xml:space="preserve">h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Swt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</w:p>
        </w:tc>
      </w:tr>
      <w:tr w:rsidR="00D12C11" w:rsidRPr="00B51A5A" w14:paraId="079C8A19" w14:textId="77777777" w:rsidTr="00E95BE1">
        <w:trPr>
          <w:trHeight w:val="70"/>
        </w:trPr>
        <w:tc>
          <w:tcPr>
            <w:tcW w:w="426" w:type="dxa"/>
            <w:vMerge/>
          </w:tcPr>
          <w:p w14:paraId="76A71C84" w14:textId="77777777" w:rsidR="00D12C11" w:rsidRPr="00B51A5A" w:rsidRDefault="00D12C11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4074" w:type="dxa"/>
          </w:tcPr>
          <w:p w14:paraId="03FDF1D6" w14:textId="77777777"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ind w:left="419" w:hanging="419"/>
              <w:jc w:val="both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4.4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Menunjukk</w:t>
            </w:r>
            <w:r w:rsidR="00F70E81" w:rsidRPr="00B51A5A">
              <w:rPr>
                <w:rFonts w:ascii="Times New Roman" w:hAnsi="Times New Roman" w:cs="Times New Roman"/>
              </w:rPr>
              <w:t>an</w:t>
            </w:r>
            <w:proofErr w:type="spellEnd"/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F70E81" w:rsidRPr="00B51A5A">
              <w:rPr>
                <w:rFonts w:ascii="Times New Roman" w:hAnsi="Times New Roman" w:cs="Times New Roman"/>
              </w:rPr>
              <w:t>bukti-bukti</w:t>
            </w:r>
            <w:proofErr w:type="spellEnd"/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F70E81" w:rsidRPr="00B51A5A">
              <w:rPr>
                <w:rFonts w:ascii="Times New Roman" w:hAnsi="Times New Roman" w:cs="Times New Roman"/>
              </w:rPr>
              <w:t>keesaan</w:t>
            </w:r>
            <w:proofErr w:type="spellEnd"/>
            <w:r w:rsidR="00F70E81" w:rsidRPr="00B51A5A">
              <w:rPr>
                <w:rFonts w:ascii="Times New Roman" w:hAnsi="Times New Roman" w:cs="Times New Roman"/>
              </w:rPr>
              <w:t xml:space="preserve"> Allah</w:t>
            </w:r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5B5AE3" w:rsidRPr="00B51A5A">
              <w:rPr>
                <w:rFonts w:ascii="Times New Roman" w:hAnsi="Times New Roman" w:cs="Times New Roman"/>
              </w:rPr>
              <w:t>B</w:t>
            </w:r>
            <w:r w:rsidRPr="00B51A5A">
              <w:rPr>
                <w:rFonts w:ascii="Times New Roman" w:hAnsi="Times New Roman" w:cs="Times New Roman"/>
              </w:rPr>
              <w:t>erdasarkan</w:t>
            </w:r>
            <w:proofErr w:type="spellEnd"/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pengamatan</w:t>
            </w:r>
            <w:proofErr w:type="spellEnd"/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terhadap</w:t>
            </w:r>
            <w:proofErr w:type="spellEnd"/>
            <w:r w:rsidR="00F70E81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dirinya</w:t>
            </w:r>
            <w:proofErr w:type="spellEnd"/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dan</w:t>
            </w:r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makhluk</w:t>
            </w:r>
            <w:proofErr w:type="spellEnd"/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ciptaan</w:t>
            </w:r>
            <w:proofErr w:type="spellEnd"/>
            <w:r w:rsidRPr="00B51A5A">
              <w:rPr>
                <w:rFonts w:ascii="Times New Roman" w:hAnsi="Times New Roman" w:cs="Times New Roman"/>
              </w:rPr>
              <w:t>-Nya yang</w:t>
            </w:r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dijumpai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sekitar</w:t>
            </w:r>
            <w:proofErr w:type="spellEnd"/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rumah</w:t>
            </w:r>
            <w:proofErr w:type="spellEnd"/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>dan</w:t>
            </w:r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sekolah</w:t>
            </w:r>
            <w:proofErr w:type="spellEnd"/>
          </w:p>
        </w:tc>
        <w:tc>
          <w:tcPr>
            <w:tcW w:w="5310" w:type="dxa"/>
          </w:tcPr>
          <w:p w14:paraId="40335836" w14:textId="77777777" w:rsidR="00D12C11" w:rsidRPr="00B51A5A" w:rsidRDefault="00D12C11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4.4.1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Mengungkapkan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bukti-bukti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DE38C9" w:rsidRPr="00B51A5A">
              <w:rPr>
                <w:rFonts w:ascii="Times New Roman" w:hAnsi="Times New Roman" w:cs="Times New Roman"/>
              </w:rPr>
              <w:t>keesaan</w:t>
            </w:r>
            <w:proofErr w:type="spellEnd"/>
            <w:r w:rsidR="00DE38C9" w:rsidRPr="00B51A5A">
              <w:rPr>
                <w:rFonts w:ascii="Times New Roman" w:hAnsi="Times New Roman" w:cs="Times New Roman"/>
              </w:rPr>
              <w:t xml:space="preserve"> Allah 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>d</w:t>
            </w:r>
            <w:proofErr w:type="spellStart"/>
            <w:r w:rsidR="004066BD" w:rsidRPr="00B51A5A">
              <w:rPr>
                <w:rFonts w:ascii="Times New Roman" w:hAnsi="Times New Roman" w:cs="Times New Roman"/>
              </w:rPr>
              <w:t>engan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4066BD" w:rsidRPr="00B51A5A">
              <w:rPr>
                <w:rFonts w:ascii="Times New Roman" w:hAnsi="Times New Roman" w:cs="Times New Roman"/>
              </w:rPr>
              <w:t>contoh</w:t>
            </w:r>
            <w:proofErr w:type="spellEnd"/>
          </w:p>
          <w:p w14:paraId="0CCBF5AC" w14:textId="77777777" w:rsidR="00D12C11" w:rsidRPr="00B51A5A" w:rsidRDefault="00D12C11" w:rsidP="00B51A5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4.4.2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Menunjukkan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bukti-bukti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keesaan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Allah </w:t>
            </w:r>
            <w:r w:rsidR="00DE38C9" w:rsidRPr="00B51A5A">
              <w:rPr>
                <w:rFonts w:ascii="Times New Roman" w:hAnsi="Times New Roman" w:cs="Times New Roman"/>
                <w:lang w:val="id-ID"/>
              </w:rPr>
              <w:t>d</w:t>
            </w:r>
            <w:proofErr w:type="spellStart"/>
            <w:r w:rsidR="004066BD" w:rsidRPr="00B51A5A">
              <w:rPr>
                <w:rFonts w:ascii="Times New Roman" w:hAnsi="Times New Roman" w:cs="Times New Roman"/>
              </w:rPr>
              <w:t>engan</w:t>
            </w:r>
            <w:proofErr w:type="spellEnd"/>
            <w:r w:rsidR="00DE38C9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4066BD" w:rsidRPr="00B51A5A">
              <w:rPr>
                <w:rFonts w:ascii="Times New Roman" w:hAnsi="Times New Roman" w:cs="Times New Roman"/>
              </w:rPr>
              <w:t>contoh</w:t>
            </w:r>
            <w:proofErr w:type="spellEnd"/>
          </w:p>
        </w:tc>
      </w:tr>
      <w:tr w:rsidR="00835F5F" w:rsidRPr="00B51A5A" w14:paraId="38399879" w14:textId="77777777" w:rsidTr="00E95BE1">
        <w:trPr>
          <w:trHeight w:val="892"/>
        </w:trPr>
        <w:tc>
          <w:tcPr>
            <w:tcW w:w="426" w:type="dxa"/>
          </w:tcPr>
          <w:p w14:paraId="1B6AA6EB" w14:textId="77777777" w:rsidR="00835F5F" w:rsidRPr="00B51A5A" w:rsidRDefault="00835F5F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 w:eastAsia="id-ID"/>
              </w:rPr>
            </w:pPr>
            <w:r w:rsidRPr="00B51A5A">
              <w:rPr>
                <w:rFonts w:ascii="Times New Roman" w:hAnsi="Times New Roman" w:cs="Times New Roman"/>
                <w:lang w:val="id-ID" w:eastAsia="id-ID"/>
              </w:rPr>
              <w:t>5</w:t>
            </w:r>
          </w:p>
        </w:tc>
        <w:tc>
          <w:tcPr>
            <w:tcW w:w="4074" w:type="dxa"/>
          </w:tcPr>
          <w:p w14:paraId="659243EF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eastAsia="id-ID"/>
              </w:rPr>
            </w:pPr>
            <w:r w:rsidRPr="00B51A5A">
              <w:rPr>
                <w:rFonts w:ascii="Times New Roman" w:hAnsi="Times New Roman" w:cs="Times New Roman"/>
                <w:lang w:eastAsia="id-ID"/>
              </w:rPr>
              <w:t xml:space="preserve">1.5 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Menerima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adanya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 Allah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Swt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  y ang  Maha 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Pengasih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dan  Maha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Penyayang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 dan Maha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Merajai</w:t>
            </w:r>
            <w:proofErr w:type="spellEnd"/>
          </w:p>
          <w:p w14:paraId="37451B5D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 w:eastAsia="id-ID"/>
              </w:rPr>
            </w:pPr>
          </w:p>
          <w:p w14:paraId="71379C11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lang w:val="id-ID" w:eastAsia="id-ID"/>
              </w:rPr>
            </w:pPr>
            <w:r w:rsidRPr="00B51A5A">
              <w:rPr>
                <w:rFonts w:ascii="Times New Roman" w:hAnsi="Times New Roman" w:cs="Times New Roman"/>
                <w:lang w:eastAsia="id-ID"/>
              </w:rPr>
              <w:t xml:space="preserve">2.5 </w:t>
            </w:r>
            <w:r w:rsidR="00F70E81" w:rsidRPr="00B51A5A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F70E81" w:rsidRPr="00B51A5A">
              <w:rPr>
                <w:rFonts w:ascii="Times New Roman" w:hAnsi="Times New Roman" w:cs="Times New Roman"/>
                <w:lang w:eastAsia="id-ID"/>
              </w:rPr>
              <w:t>Menunjukkan</w:t>
            </w:r>
            <w:proofErr w:type="spellEnd"/>
            <w:r w:rsidR="00F70E81" w:rsidRPr="00B51A5A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F70E81" w:rsidRPr="00B51A5A">
              <w:rPr>
                <w:rFonts w:ascii="Times New Roman" w:hAnsi="Times New Roman" w:cs="Times New Roman"/>
                <w:lang w:eastAsia="id-ID"/>
              </w:rPr>
              <w:t>sikap</w:t>
            </w:r>
            <w:proofErr w:type="spellEnd"/>
            <w:r w:rsidR="00F70E81" w:rsidRPr="00B51A5A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F70E81" w:rsidRPr="00B51A5A">
              <w:rPr>
                <w:rFonts w:ascii="Times New Roman" w:hAnsi="Times New Roman" w:cs="Times New Roman"/>
                <w:lang w:eastAsia="id-ID"/>
              </w:rPr>
              <w:t>kasih</w:t>
            </w:r>
            <w:proofErr w:type="spellEnd"/>
            <w:r w:rsidR="00F70E81" w:rsidRPr="00B51A5A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="00F70E81" w:rsidRPr="00B51A5A">
              <w:rPr>
                <w:rFonts w:ascii="Times New Roman" w:hAnsi="Times New Roman" w:cs="Times New Roman"/>
                <w:lang w:eastAsia="id-ID"/>
              </w:rPr>
              <w:t>sayang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,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peduli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kerja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sama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 dan  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percaya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diri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sebagai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implementasi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pemahaman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 </w:t>
            </w:r>
            <w:r w:rsidR="00F70E81" w:rsidRPr="00B51A5A">
              <w:rPr>
                <w:rFonts w:ascii="Times New Roman" w:hAnsi="Times New Roman" w:cs="Times New Roman"/>
                <w:lang w:eastAsia="id-ID"/>
              </w:rPr>
              <w:t xml:space="preserve"> al </w:t>
            </w:r>
            <w:proofErr w:type="spellStart"/>
            <w:r w:rsidR="00F70E81" w:rsidRPr="00B51A5A">
              <w:rPr>
                <w:rFonts w:ascii="Times New Roman" w:hAnsi="Times New Roman" w:cs="Times New Roman"/>
                <w:lang w:eastAsia="id-ID"/>
              </w:rPr>
              <w:t>Asmaul</w:t>
            </w:r>
            <w:proofErr w:type="spellEnd"/>
            <w:r w:rsidR="00F70E81" w:rsidRPr="00B51A5A">
              <w:rPr>
                <w:rFonts w:ascii="Times New Roman" w:hAnsi="Times New Roman" w:cs="Times New Roman"/>
                <w:lang w:eastAsia="id-ID"/>
              </w:rPr>
              <w:t xml:space="preserve">  Husna: </w:t>
            </w:r>
            <w:proofErr w:type="spellStart"/>
            <w:r w:rsidR="00F70E81" w:rsidRPr="00B51A5A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="00F70E81" w:rsidRPr="00B51A5A">
              <w:rPr>
                <w:rFonts w:ascii="Times New Roman" w:hAnsi="Times New Roman" w:cs="Times New Roman"/>
                <w:lang w:eastAsia="id-ID"/>
              </w:rPr>
              <w:t xml:space="preserve"> Rahman</w:t>
            </w:r>
            <w:r w:rsidRPr="00B51A5A">
              <w:rPr>
                <w:rFonts w:ascii="Times New Roman" w:hAnsi="Times New Roman" w:cs="Times New Roman"/>
                <w:lang w:eastAsia="id-ID"/>
              </w:rPr>
              <w:t xml:space="preserve">,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Rahim</w:t>
            </w:r>
            <w:r w:rsidR="00F70E81" w:rsidRPr="00B51A5A">
              <w:rPr>
                <w:rFonts w:ascii="Times New Roman" w:hAnsi="Times New Roman" w:cs="Times New Roman"/>
                <w:lang w:val="id-ID" w:eastAsia="id-ID"/>
              </w:rPr>
              <w:t>,</w:t>
            </w:r>
            <w:r w:rsidRPr="00B51A5A">
              <w:rPr>
                <w:rFonts w:ascii="Times New Roman" w:hAnsi="Times New Roman" w:cs="Times New Roman"/>
                <w:lang w:eastAsia="id-ID"/>
              </w:rPr>
              <w:t xml:space="preserve"> dan al Malik</w:t>
            </w:r>
          </w:p>
          <w:p w14:paraId="7D6B3DD8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eastAsia="id-ID"/>
              </w:rPr>
            </w:pPr>
          </w:p>
          <w:p w14:paraId="16308979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lang w:eastAsia="id-ID"/>
              </w:rPr>
            </w:pPr>
            <w:r w:rsidRPr="00B51A5A">
              <w:rPr>
                <w:rFonts w:ascii="Times New Roman" w:hAnsi="Times New Roman" w:cs="Times New Roman"/>
                <w:lang w:eastAsia="id-ID"/>
              </w:rPr>
              <w:t xml:space="preserve">3.5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Mem</w:t>
            </w:r>
            <w:r w:rsidR="00F70E81" w:rsidRPr="00B51A5A">
              <w:rPr>
                <w:rFonts w:ascii="Times New Roman" w:hAnsi="Times New Roman" w:cs="Times New Roman"/>
                <w:lang w:eastAsia="id-ID"/>
              </w:rPr>
              <w:t>ahami</w:t>
            </w:r>
            <w:proofErr w:type="spellEnd"/>
            <w:r w:rsidR="00F70E81" w:rsidRPr="00B51A5A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="00F70E81" w:rsidRPr="00B51A5A"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r w:rsidR="00F70E81" w:rsidRPr="00B51A5A">
              <w:rPr>
                <w:rFonts w:ascii="Times New Roman" w:hAnsi="Times New Roman" w:cs="Times New Roman"/>
                <w:lang w:eastAsia="id-ID"/>
              </w:rPr>
              <w:t xml:space="preserve">  al </w:t>
            </w:r>
            <w:proofErr w:type="spellStart"/>
            <w:r w:rsidR="00F70E81" w:rsidRPr="00B51A5A">
              <w:rPr>
                <w:rFonts w:ascii="Times New Roman" w:hAnsi="Times New Roman" w:cs="Times New Roman"/>
                <w:lang w:eastAsia="id-ID"/>
              </w:rPr>
              <w:t>Asmaul</w:t>
            </w:r>
            <w:proofErr w:type="spellEnd"/>
            <w:r w:rsidR="00F70E81" w:rsidRPr="00B51A5A">
              <w:rPr>
                <w:rFonts w:ascii="Times New Roman" w:hAnsi="Times New Roman" w:cs="Times New Roman"/>
                <w:lang w:eastAsia="id-ID"/>
              </w:rPr>
              <w:t xml:space="preserve"> Husna: </w:t>
            </w:r>
            <w:proofErr w:type="spellStart"/>
            <w:r w:rsidR="00F70E81" w:rsidRPr="00B51A5A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="00F70E81" w:rsidRPr="00B51A5A">
              <w:rPr>
                <w:rFonts w:ascii="Times New Roman" w:hAnsi="Times New Roman" w:cs="Times New Roman"/>
                <w:lang w:eastAsia="id-ID"/>
              </w:rPr>
              <w:t xml:space="preserve"> Rahman</w:t>
            </w:r>
            <w:r w:rsidRPr="00B51A5A">
              <w:rPr>
                <w:rFonts w:ascii="Times New Roman" w:hAnsi="Times New Roman" w:cs="Times New Roman"/>
                <w:lang w:eastAsia="id-ID"/>
              </w:rPr>
              <w:t xml:space="preserve">,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Rahim</w:t>
            </w:r>
            <w:r w:rsidR="00F70E81" w:rsidRPr="00B51A5A">
              <w:rPr>
                <w:rFonts w:ascii="Times New Roman" w:hAnsi="Times New Roman" w:cs="Times New Roman"/>
                <w:lang w:val="id-ID" w:eastAsia="id-ID"/>
              </w:rPr>
              <w:t>,</w:t>
            </w:r>
            <w:r w:rsidRPr="00B51A5A">
              <w:rPr>
                <w:rFonts w:ascii="Times New Roman" w:hAnsi="Times New Roman" w:cs="Times New Roman"/>
                <w:lang w:eastAsia="id-ID"/>
              </w:rPr>
              <w:t xml:space="preserve"> dan al Malik</w:t>
            </w:r>
          </w:p>
          <w:p w14:paraId="5F16A020" w14:textId="77777777" w:rsidR="00687D33" w:rsidRPr="00B51A5A" w:rsidRDefault="00687D33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 w:eastAsia="id-ID"/>
              </w:rPr>
            </w:pPr>
          </w:p>
          <w:p w14:paraId="0209DC2C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 w:eastAsia="id-ID"/>
              </w:rPr>
            </w:pPr>
            <w:r w:rsidRPr="00B51A5A">
              <w:rPr>
                <w:rFonts w:ascii="Times New Roman" w:hAnsi="Times New Roman" w:cs="Times New Roman"/>
                <w:lang w:eastAsia="id-ID"/>
              </w:rPr>
              <w:t>4.</w:t>
            </w:r>
            <w:r w:rsidR="00F70E81" w:rsidRPr="00B51A5A">
              <w:rPr>
                <w:rFonts w:ascii="Times New Roman" w:hAnsi="Times New Roman" w:cs="Times New Roman"/>
                <w:lang w:eastAsia="id-ID"/>
              </w:rPr>
              <w:t xml:space="preserve">5 </w:t>
            </w:r>
            <w:proofErr w:type="spellStart"/>
            <w:r w:rsidR="00F70E81" w:rsidRPr="00B51A5A">
              <w:rPr>
                <w:rFonts w:ascii="Times New Roman" w:hAnsi="Times New Roman" w:cs="Times New Roman"/>
                <w:lang w:eastAsia="id-ID"/>
              </w:rPr>
              <w:t>Melafalkan</w:t>
            </w:r>
            <w:proofErr w:type="spellEnd"/>
            <w:r w:rsidR="00F70E81" w:rsidRPr="00B51A5A">
              <w:rPr>
                <w:rFonts w:ascii="Times New Roman" w:hAnsi="Times New Roman" w:cs="Times New Roman"/>
                <w:lang w:eastAsia="id-ID"/>
              </w:rPr>
              <w:t xml:space="preserve">   al </w:t>
            </w:r>
            <w:proofErr w:type="spellStart"/>
            <w:r w:rsidR="00F70E81" w:rsidRPr="00B51A5A">
              <w:rPr>
                <w:rFonts w:ascii="Times New Roman" w:hAnsi="Times New Roman" w:cs="Times New Roman"/>
                <w:lang w:eastAsia="id-ID"/>
              </w:rPr>
              <w:t>Asmaul</w:t>
            </w:r>
            <w:proofErr w:type="spellEnd"/>
            <w:r w:rsidR="00F70E81" w:rsidRPr="00B51A5A">
              <w:rPr>
                <w:rFonts w:ascii="Times New Roman" w:hAnsi="Times New Roman" w:cs="Times New Roman"/>
                <w:lang w:eastAsia="id-ID"/>
              </w:rPr>
              <w:t xml:space="preserve"> Husna</w:t>
            </w:r>
            <w:r w:rsidRPr="00B51A5A">
              <w:rPr>
                <w:rFonts w:ascii="Times New Roman" w:hAnsi="Times New Roman" w:cs="Times New Roman"/>
                <w:lang w:eastAsia="id-ID"/>
              </w:rPr>
              <w:t xml:space="preserve">: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Rahman,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Rahim dan al Malik</w:t>
            </w:r>
          </w:p>
        </w:tc>
        <w:tc>
          <w:tcPr>
            <w:tcW w:w="5310" w:type="dxa"/>
          </w:tcPr>
          <w:p w14:paraId="4F5030B7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1.5.1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Menerima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adanya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Allah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Swt</w:t>
            </w:r>
            <w:proofErr w:type="spellEnd"/>
            <w:r w:rsidRPr="00B51A5A">
              <w:rPr>
                <w:rFonts w:ascii="Times New Roman" w:hAnsi="Times New Roman" w:cs="Times New Roman"/>
              </w:rPr>
              <w:t>. Maha Pengasih.</w:t>
            </w:r>
          </w:p>
          <w:p w14:paraId="5269C72E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1.5.2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Menerima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adanya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Allah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Swt</w:t>
            </w:r>
            <w:proofErr w:type="spellEnd"/>
            <w:r w:rsidRPr="00B51A5A">
              <w:rPr>
                <w:rFonts w:ascii="Times New Roman" w:hAnsi="Times New Roman" w:cs="Times New Roman"/>
              </w:rPr>
              <w:t>. Maha Penyayang.</w:t>
            </w:r>
          </w:p>
          <w:p w14:paraId="3F0B135E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2.5.1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sikap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kasih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sayang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Asmaul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Husna Arrahman, </w:t>
            </w:r>
            <w:proofErr w:type="spellStart"/>
            <w:r w:rsidRPr="00B51A5A">
              <w:rPr>
                <w:rFonts w:ascii="Times New Roman" w:hAnsi="Times New Roman" w:cs="Times New Roman"/>
              </w:rPr>
              <w:t>Arrahim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</w:p>
          <w:p w14:paraId="26F2C6F4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2.5.2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sikap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peduli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kerjasama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Asmaul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Husna Arrahman, </w:t>
            </w:r>
            <w:proofErr w:type="spellStart"/>
            <w:r w:rsidRPr="00B51A5A">
              <w:rPr>
                <w:rFonts w:ascii="Times New Roman" w:hAnsi="Times New Roman" w:cs="Times New Roman"/>
              </w:rPr>
              <w:t>Arrahim</w:t>
            </w:r>
            <w:proofErr w:type="spellEnd"/>
            <w:r w:rsidRPr="00B51A5A">
              <w:rPr>
                <w:rFonts w:ascii="Times New Roman" w:hAnsi="Times New Roman" w:cs="Times New Roman"/>
              </w:rPr>
              <w:t>, AlMalik.</w:t>
            </w:r>
          </w:p>
          <w:p w14:paraId="4AC75542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2.5.3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sikap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percaya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diri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Asmaul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Husna AlMalik</w:t>
            </w:r>
          </w:p>
          <w:p w14:paraId="5C1E9DEA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B51A5A">
              <w:rPr>
                <w:rFonts w:ascii="Times New Roman" w:hAnsi="Times New Roman" w:cs="Times New Roman"/>
              </w:rPr>
              <w:t xml:space="preserve">3.5.1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Mengartikan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  <w:i/>
                <w:iCs/>
              </w:rPr>
              <w:t>Asmāul</w:t>
            </w:r>
            <w:proofErr w:type="spellEnd"/>
            <w:r w:rsidRPr="00B51A5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  <w:i/>
                <w:iCs/>
              </w:rPr>
              <w:t>Husnā</w:t>
            </w:r>
            <w:proofErr w:type="spellEnd"/>
            <w:r w:rsidRPr="00B51A5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  <w:i/>
                <w:iCs/>
              </w:rPr>
              <w:t>ar-Rahmān</w:t>
            </w:r>
            <w:proofErr w:type="spellEnd"/>
            <w:r w:rsidRPr="00B51A5A">
              <w:rPr>
                <w:rFonts w:ascii="Times New Roman" w:hAnsi="Times New Roman" w:cs="Times New Roman"/>
                <w:i/>
                <w:iCs/>
              </w:rPr>
              <w:t>.</w:t>
            </w:r>
          </w:p>
          <w:p w14:paraId="1D9D0B27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B51A5A">
              <w:rPr>
                <w:rFonts w:ascii="Times New Roman" w:hAnsi="Times New Roman" w:cs="Times New Roman"/>
              </w:rPr>
              <w:t xml:space="preserve">3.5.2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Mengartikan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  <w:i/>
                <w:iCs/>
              </w:rPr>
              <w:t>Asmāul</w:t>
            </w:r>
            <w:proofErr w:type="spellEnd"/>
            <w:r w:rsidRPr="00B51A5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  <w:i/>
                <w:iCs/>
              </w:rPr>
              <w:t>Husnā</w:t>
            </w:r>
            <w:proofErr w:type="spellEnd"/>
            <w:r w:rsidRPr="00B51A5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  <w:i/>
                <w:iCs/>
              </w:rPr>
              <w:t>ar-Rahīm</w:t>
            </w:r>
            <w:proofErr w:type="spellEnd"/>
            <w:r w:rsidRPr="00B51A5A">
              <w:rPr>
                <w:rFonts w:ascii="Times New Roman" w:hAnsi="Times New Roman" w:cs="Times New Roman"/>
                <w:i/>
                <w:iCs/>
              </w:rPr>
              <w:t>.</w:t>
            </w:r>
          </w:p>
          <w:p w14:paraId="2CC19549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3.5.3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Menyebutkan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kasih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sayang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Allah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Swt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</w:p>
          <w:p w14:paraId="1988DB40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3.5.4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Mengartikan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Asmaul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Husna Al-Malik</w:t>
            </w:r>
          </w:p>
          <w:p w14:paraId="324FF5E6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4.5.1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Melafalkan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  <w:i/>
                <w:iCs/>
              </w:rPr>
              <w:t>Asmā'ul</w:t>
            </w:r>
            <w:proofErr w:type="spellEnd"/>
            <w:r w:rsidRPr="00B51A5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  <w:i/>
                <w:iCs/>
              </w:rPr>
              <w:t>Husnā</w:t>
            </w:r>
            <w:proofErr w:type="spellEnd"/>
            <w:r w:rsidRPr="00B51A5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  <w:i/>
                <w:iCs/>
              </w:rPr>
              <w:t>ar-Rahmān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</w:p>
          <w:p w14:paraId="4099559E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B51A5A">
              <w:rPr>
                <w:rFonts w:ascii="Times New Roman" w:hAnsi="Times New Roman" w:cs="Times New Roman"/>
              </w:rPr>
              <w:t xml:space="preserve">4.5.2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Melafalkan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  <w:i/>
                <w:iCs/>
              </w:rPr>
              <w:t>Asmāul</w:t>
            </w:r>
            <w:proofErr w:type="spellEnd"/>
            <w:r w:rsidRPr="00B51A5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  <w:i/>
                <w:iCs/>
              </w:rPr>
              <w:t>Husnā</w:t>
            </w:r>
            <w:proofErr w:type="spellEnd"/>
            <w:r w:rsidRPr="00B51A5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  <w:i/>
                <w:iCs/>
              </w:rPr>
              <w:t>ar-Rahīm</w:t>
            </w:r>
            <w:proofErr w:type="spellEnd"/>
            <w:r w:rsidRPr="00B51A5A">
              <w:rPr>
                <w:rFonts w:ascii="Times New Roman" w:hAnsi="Times New Roman" w:cs="Times New Roman"/>
                <w:i/>
                <w:iCs/>
              </w:rPr>
              <w:t>.</w:t>
            </w:r>
          </w:p>
          <w:p w14:paraId="557658CD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lang w:val="id-ID"/>
              </w:rPr>
            </w:pPr>
            <w:r w:rsidRPr="00B51A5A">
              <w:rPr>
                <w:rFonts w:ascii="Times New Roman" w:hAnsi="Times New Roman" w:cs="Times New Roman"/>
                <w:iCs/>
              </w:rPr>
              <w:t xml:space="preserve">4.5.3 </w:t>
            </w:r>
            <w:proofErr w:type="spellStart"/>
            <w:r w:rsidRPr="00B51A5A">
              <w:rPr>
                <w:rFonts w:ascii="Times New Roman" w:hAnsi="Times New Roman" w:cs="Times New Roman"/>
                <w:iCs/>
              </w:rPr>
              <w:t>Melafalkan</w:t>
            </w:r>
            <w:proofErr w:type="spellEnd"/>
            <w:r w:rsidRPr="00B51A5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  <w:iCs/>
              </w:rPr>
              <w:t>Asmaul</w:t>
            </w:r>
            <w:proofErr w:type="spellEnd"/>
            <w:r w:rsidRPr="00B51A5A">
              <w:rPr>
                <w:rFonts w:ascii="Times New Roman" w:hAnsi="Times New Roman" w:cs="Times New Roman"/>
                <w:iCs/>
              </w:rPr>
              <w:t xml:space="preserve"> Husna Al-Malik</w:t>
            </w:r>
          </w:p>
        </w:tc>
      </w:tr>
      <w:tr w:rsidR="00835F5F" w:rsidRPr="00B51A5A" w14:paraId="0C3C9B80" w14:textId="77777777" w:rsidTr="00E95BE1">
        <w:trPr>
          <w:trHeight w:val="892"/>
        </w:trPr>
        <w:tc>
          <w:tcPr>
            <w:tcW w:w="426" w:type="dxa"/>
          </w:tcPr>
          <w:p w14:paraId="149B384B" w14:textId="77777777" w:rsidR="00835F5F" w:rsidRPr="00B51A5A" w:rsidRDefault="00835F5F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4074" w:type="dxa"/>
          </w:tcPr>
          <w:p w14:paraId="21CB6306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 w:eastAsia="id-ID"/>
              </w:rPr>
            </w:pPr>
            <w:r w:rsidRPr="00B51A5A">
              <w:rPr>
                <w:rFonts w:ascii="Times New Roman" w:hAnsi="Times New Roman" w:cs="Times New Roman"/>
                <w:lang w:eastAsia="id-ID"/>
              </w:rPr>
              <w:t xml:space="preserve">1.6 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Menerima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mengakui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 dua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kalimat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syahadat</w:t>
            </w:r>
            <w:proofErr w:type="spellEnd"/>
          </w:p>
          <w:p w14:paraId="12A2A57D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lang w:eastAsia="id-ID"/>
              </w:rPr>
            </w:pPr>
            <w:r w:rsidRPr="00B51A5A">
              <w:rPr>
                <w:rFonts w:ascii="Times New Roman" w:hAnsi="Times New Roman" w:cs="Times New Roman"/>
                <w:lang w:eastAsia="id-ID"/>
              </w:rPr>
              <w:t xml:space="preserve">2.6  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Menunjukkan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sikap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teguh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pendirian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sebagai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implementasi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pemahaman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 dua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kalimat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syahadat</w:t>
            </w:r>
            <w:proofErr w:type="spellEnd"/>
          </w:p>
          <w:p w14:paraId="04B36AC1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 w:eastAsia="id-ID"/>
              </w:rPr>
            </w:pPr>
            <w:r w:rsidRPr="00B51A5A">
              <w:rPr>
                <w:rFonts w:ascii="Times New Roman" w:hAnsi="Times New Roman" w:cs="Times New Roman"/>
                <w:lang w:eastAsia="id-ID"/>
              </w:rPr>
              <w:t xml:space="preserve">3.6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 dua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kalimat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syahadat</w:t>
            </w:r>
            <w:proofErr w:type="spellEnd"/>
          </w:p>
          <w:p w14:paraId="72132662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eastAsia="id-ID"/>
              </w:rPr>
            </w:pPr>
            <w:r w:rsidRPr="00B51A5A">
              <w:rPr>
                <w:rFonts w:ascii="Times New Roman" w:hAnsi="Times New Roman" w:cs="Times New Roman"/>
                <w:lang w:eastAsia="id-ID"/>
              </w:rPr>
              <w:t xml:space="preserve">4.6 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Melafalkan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 dua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kalimat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syahadat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dengan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benar</w:t>
            </w:r>
            <w:proofErr w:type="spellEnd"/>
            <w:r w:rsidRPr="00B51A5A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B51A5A">
              <w:rPr>
                <w:rFonts w:ascii="Times New Roman" w:hAnsi="Times New Roman" w:cs="Times New Roman"/>
                <w:lang w:eastAsia="id-ID"/>
              </w:rPr>
              <w:t>jelas</w:t>
            </w:r>
            <w:proofErr w:type="spellEnd"/>
          </w:p>
        </w:tc>
        <w:tc>
          <w:tcPr>
            <w:tcW w:w="5310" w:type="dxa"/>
          </w:tcPr>
          <w:p w14:paraId="63B46740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1.6.1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Mengakui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makna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dua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kalimat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syahadat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</w:p>
          <w:p w14:paraId="1AE9E096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2.6.1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sikap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teguh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pendirian</w:t>
            </w:r>
            <w:proofErr w:type="spellEnd"/>
          </w:p>
          <w:p w14:paraId="1959A845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3.6.1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Mengartikan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kalimat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syahadat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tauhid.</w:t>
            </w:r>
          </w:p>
          <w:p w14:paraId="1F992760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3.6.2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Mengartikan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kalimat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syahadat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rasul.</w:t>
            </w:r>
          </w:p>
          <w:p w14:paraId="51884C37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3.6.3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Mengartikan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dua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kalimat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syahadat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</w:p>
          <w:p w14:paraId="74E0B89D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4.6.1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Melafalkan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kalimat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syahadat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tauhid.</w:t>
            </w:r>
          </w:p>
          <w:p w14:paraId="6C1748AF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4.6.2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Melafalkan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kalimat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syahadat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rasul.</w:t>
            </w:r>
          </w:p>
          <w:p w14:paraId="544C3FE8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4.6.3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Melafalkan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dua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kalimat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syahadat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</w:p>
        </w:tc>
      </w:tr>
      <w:tr w:rsidR="00835F5F" w:rsidRPr="00B51A5A" w14:paraId="7A9960A9" w14:textId="77777777" w:rsidTr="00E95BE1">
        <w:trPr>
          <w:trHeight w:val="892"/>
        </w:trPr>
        <w:tc>
          <w:tcPr>
            <w:tcW w:w="426" w:type="dxa"/>
          </w:tcPr>
          <w:p w14:paraId="0C26266A" w14:textId="77777777" w:rsidR="00835F5F" w:rsidRPr="00B51A5A" w:rsidRDefault="00835F5F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 w:eastAsia="id-ID"/>
              </w:rPr>
            </w:pPr>
          </w:p>
          <w:p w14:paraId="2E9C6ABA" w14:textId="77777777" w:rsidR="00835F5F" w:rsidRPr="00B51A5A" w:rsidRDefault="00835F5F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 w:eastAsia="id-ID"/>
              </w:rPr>
            </w:pPr>
            <w:r w:rsidRPr="00B51A5A">
              <w:rPr>
                <w:rFonts w:ascii="Times New Roman" w:hAnsi="Times New Roman" w:cs="Times New Roman"/>
                <w:lang w:val="id-ID" w:eastAsia="id-ID"/>
              </w:rPr>
              <w:t>7</w:t>
            </w:r>
          </w:p>
          <w:p w14:paraId="41B74094" w14:textId="77777777" w:rsidR="00835F5F" w:rsidRPr="00B51A5A" w:rsidRDefault="00835F5F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 w:eastAsia="id-ID"/>
              </w:rPr>
            </w:pPr>
          </w:p>
          <w:p w14:paraId="2E3553E5" w14:textId="77777777" w:rsidR="00835F5F" w:rsidRPr="00B51A5A" w:rsidRDefault="00835F5F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 w:eastAsia="id-ID"/>
              </w:rPr>
            </w:pPr>
          </w:p>
        </w:tc>
        <w:tc>
          <w:tcPr>
            <w:tcW w:w="4074" w:type="dxa"/>
          </w:tcPr>
          <w:p w14:paraId="4EE041C5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1.7 </w:t>
            </w:r>
            <w:proofErr w:type="spellStart"/>
            <w:r w:rsidRPr="00B51A5A">
              <w:rPr>
                <w:rFonts w:ascii="Times New Roman" w:hAnsi="Times New Roman" w:cs="Times New Roman"/>
              </w:rPr>
              <w:t>Terbiasa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berdoa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sebelum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sesudah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belajar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</w:p>
          <w:p w14:paraId="0C480AA5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2.7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sikap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disiplin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sebagai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dari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pemahaman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makna</w:t>
            </w:r>
            <w:proofErr w:type="spellEnd"/>
          </w:p>
          <w:p w14:paraId="42CD1AE2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B51A5A">
              <w:rPr>
                <w:rFonts w:ascii="Times New Roman" w:hAnsi="Times New Roman" w:cs="Times New Roman"/>
              </w:rPr>
              <w:t>do’a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sebelum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sesudah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belajar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</w:p>
          <w:p w14:paraId="518D19C1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3.7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Memahami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makna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do’a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sebelum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sesudah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belajar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</w:p>
          <w:p w14:paraId="2D21F029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4.7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Melafalkan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doa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sebelum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sesudah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belajar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dengan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benar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jelas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310" w:type="dxa"/>
          </w:tcPr>
          <w:p w14:paraId="0A070FB8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1.7.1 </w:t>
            </w:r>
            <w:proofErr w:type="spellStart"/>
            <w:r w:rsidRPr="00B51A5A">
              <w:rPr>
                <w:rFonts w:ascii="Times New Roman" w:hAnsi="Times New Roman" w:cs="Times New Roman"/>
              </w:rPr>
              <w:t>Terbiasa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berdoa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sebelum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belajar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</w:p>
          <w:p w14:paraId="4BF2A982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1.7.2 </w:t>
            </w:r>
            <w:proofErr w:type="spellStart"/>
            <w:r w:rsidRPr="00B51A5A">
              <w:rPr>
                <w:rFonts w:ascii="Times New Roman" w:hAnsi="Times New Roman" w:cs="Times New Roman"/>
              </w:rPr>
              <w:t>Terbiasa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berdoa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sesudah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belajar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</w:p>
          <w:p w14:paraId="375DCBC0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2.7.1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sikap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disiplin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</w:p>
          <w:p w14:paraId="245E5154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3.7.1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Mengartikan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doa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sebelum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belajar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</w:p>
          <w:p w14:paraId="5162CF6B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3.7.2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Mengartikan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doa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sesudah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belajar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</w:p>
          <w:p w14:paraId="56BC15C9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4.7.1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Melafalkan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doa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sebelum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belajar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</w:p>
          <w:p w14:paraId="089C98AA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4.7.2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Melafalkan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doa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sesudah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belajar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</w:p>
        </w:tc>
      </w:tr>
      <w:tr w:rsidR="00835F5F" w:rsidRPr="00B51A5A" w14:paraId="16DDF01E" w14:textId="77777777" w:rsidTr="00E95BE1">
        <w:trPr>
          <w:trHeight w:val="70"/>
        </w:trPr>
        <w:tc>
          <w:tcPr>
            <w:tcW w:w="426" w:type="dxa"/>
          </w:tcPr>
          <w:p w14:paraId="691E285B" w14:textId="77777777" w:rsidR="00835F5F" w:rsidRPr="00B51A5A" w:rsidRDefault="00835F5F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 w:eastAsia="id-ID"/>
              </w:rPr>
            </w:pPr>
            <w:r w:rsidRPr="00B51A5A">
              <w:rPr>
                <w:rFonts w:ascii="Times New Roman" w:hAnsi="Times New Roman" w:cs="Times New Roman"/>
                <w:lang w:val="id-ID" w:eastAsia="id-ID"/>
              </w:rPr>
              <w:t>8</w:t>
            </w:r>
          </w:p>
        </w:tc>
        <w:tc>
          <w:tcPr>
            <w:tcW w:w="4074" w:type="dxa"/>
          </w:tcPr>
          <w:p w14:paraId="44FF19BA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1.8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Meyakini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bahwa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hormat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patuh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kepada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orangtua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dan guru</w:t>
            </w:r>
          </w:p>
          <w:p w14:paraId="098AD947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51A5A">
              <w:rPr>
                <w:rFonts w:ascii="Times New Roman" w:hAnsi="Times New Roman" w:cs="Times New Roman"/>
              </w:rPr>
              <w:t>sebagai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cerminan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dari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iman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</w:p>
          <w:p w14:paraId="2EBE3111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 w14:paraId="516D1C76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1E9B90D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2.8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hormat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patuh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kepada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orangtua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dan guru.</w:t>
            </w:r>
          </w:p>
          <w:p w14:paraId="5E6D0DEC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8BC0DA6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3.8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Memahami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hormat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patuh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kepada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orangtua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dan guru.</w:t>
            </w:r>
          </w:p>
          <w:p w14:paraId="016456E6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16674E0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4.8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Mencontohkan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hormat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patuh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kepada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orangtua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dan guru.</w:t>
            </w:r>
          </w:p>
        </w:tc>
        <w:tc>
          <w:tcPr>
            <w:tcW w:w="5310" w:type="dxa"/>
          </w:tcPr>
          <w:p w14:paraId="529E5525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lastRenderedPageBreak/>
              <w:t xml:space="preserve">1.8.1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Meyakini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bahwa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hormat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kepada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orangtua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sebagai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cerminan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dari</w:t>
            </w:r>
            <w:proofErr w:type="spellEnd"/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iman</w:t>
            </w:r>
            <w:proofErr w:type="spellEnd"/>
          </w:p>
          <w:p w14:paraId="1F355262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1.8.2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Meyakini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bahwa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patuh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kepada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orangtua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lastRenderedPageBreak/>
              <w:t>sebagai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cerminan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dari</w:t>
            </w:r>
            <w:proofErr w:type="spellEnd"/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iman</w:t>
            </w:r>
            <w:proofErr w:type="spellEnd"/>
          </w:p>
          <w:p w14:paraId="5BA62DFA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1.8.3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Meyakini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bahwa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hormat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kepada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guru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sebagai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cerminan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dari</w:t>
            </w:r>
            <w:proofErr w:type="spellEnd"/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iman</w:t>
            </w:r>
            <w:proofErr w:type="spellEnd"/>
          </w:p>
          <w:p w14:paraId="113EA864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1.8.4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Meyakini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bahwa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patuh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kepada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guru</w:t>
            </w:r>
            <w:r w:rsidR="008975F4"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sebagai</w:t>
            </w:r>
            <w:proofErr w:type="spellEnd"/>
            <w:r w:rsidR="008975F4"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cerminan</w:t>
            </w:r>
            <w:proofErr w:type="spellEnd"/>
            <w:r w:rsidR="008975F4"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dari</w:t>
            </w:r>
            <w:proofErr w:type="spellEnd"/>
            <w:r w:rsidR="008975F4"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iman</w:t>
            </w:r>
            <w:proofErr w:type="spellEnd"/>
          </w:p>
          <w:p w14:paraId="2BCEAC44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2.8.1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="008975F4"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hormat</w:t>
            </w:r>
            <w:proofErr w:type="spellEnd"/>
            <w:r w:rsidR="008975F4"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kepada</w:t>
            </w:r>
            <w:proofErr w:type="spellEnd"/>
            <w:r w:rsidR="008975F4"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orangtua</w:t>
            </w:r>
            <w:proofErr w:type="spellEnd"/>
          </w:p>
          <w:p w14:paraId="32B37F6D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2.8.2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Menunjukkan</w:t>
            </w:r>
            <w:proofErr w:type="spellEnd"/>
            <w:r w:rsidR="008975F4"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="008975F4"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patuh</w:t>
            </w:r>
            <w:proofErr w:type="spellEnd"/>
            <w:r w:rsidR="008975F4"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kepada</w:t>
            </w:r>
            <w:proofErr w:type="spellEnd"/>
            <w:r w:rsidR="008975F4"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orangtua</w:t>
            </w:r>
            <w:proofErr w:type="spellEnd"/>
          </w:p>
          <w:p w14:paraId="2B2C4075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2.8.3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Menunjuk</w:t>
            </w:r>
            <w:r w:rsidR="008975F4" w:rsidRPr="00B51A5A">
              <w:rPr>
                <w:rFonts w:ascii="Times New Roman" w:hAnsi="Times New Roman" w:cs="Times New Roman"/>
              </w:rPr>
              <w:t>kan</w:t>
            </w:r>
            <w:proofErr w:type="spellEnd"/>
            <w:r w:rsidR="008975F4"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="008975F4"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hormat</w:t>
            </w:r>
            <w:proofErr w:type="spellEnd"/>
            <w:r w:rsidR="008975F4"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kepada</w:t>
            </w:r>
            <w:proofErr w:type="spellEnd"/>
            <w:r w:rsidR="008975F4" w:rsidRPr="00B51A5A">
              <w:rPr>
                <w:rFonts w:ascii="Times New Roman" w:hAnsi="Times New Roman" w:cs="Times New Roman"/>
              </w:rPr>
              <w:t xml:space="preserve"> guru</w:t>
            </w:r>
          </w:p>
          <w:p w14:paraId="5BB18365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2.8.4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Menunju</w:t>
            </w:r>
            <w:r w:rsidR="008975F4" w:rsidRPr="00B51A5A">
              <w:rPr>
                <w:rFonts w:ascii="Times New Roman" w:hAnsi="Times New Roman" w:cs="Times New Roman"/>
              </w:rPr>
              <w:t>kkan</w:t>
            </w:r>
            <w:proofErr w:type="spellEnd"/>
            <w:r w:rsidR="008975F4"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="008975F4"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patuh</w:t>
            </w:r>
            <w:proofErr w:type="spellEnd"/>
            <w:r w:rsidR="008975F4"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kepada</w:t>
            </w:r>
            <w:proofErr w:type="spellEnd"/>
            <w:r w:rsidR="008975F4" w:rsidRPr="00B51A5A">
              <w:rPr>
                <w:rFonts w:ascii="Times New Roman" w:hAnsi="Times New Roman" w:cs="Times New Roman"/>
              </w:rPr>
              <w:t xml:space="preserve"> guru</w:t>
            </w:r>
          </w:p>
          <w:p w14:paraId="440AB10D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3.8.1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Menyebutkan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contoh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hormat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patuh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kepada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orangtua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</w:p>
          <w:p w14:paraId="6937271F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3.8.2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Menyebutkan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contoh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hormat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patuh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kepada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guru.</w:t>
            </w:r>
          </w:p>
          <w:p w14:paraId="03E4C395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4.8.1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contoh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hormat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patuh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kepada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orangtua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</w:p>
          <w:p w14:paraId="7A2FCD25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4.8.2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contoh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hormat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patuh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kepada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guru.</w:t>
            </w:r>
          </w:p>
        </w:tc>
      </w:tr>
      <w:tr w:rsidR="00835F5F" w:rsidRPr="00B51A5A" w14:paraId="41452D87" w14:textId="77777777" w:rsidTr="00E95BE1">
        <w:trPr>
          <w:trHeight w:val="70"/>
        </w:trPr>
        <w:tc>
          <w:tcPr>
            <w:tcW w:w="426" w:type="dxa"/>
          </w:tcPr>
          <w:p w14:paraId="5B51631F" w14:textId="77777777" w:rsidR="00835F5F" w:rsidRPr="00B51A5A" w:rsidRDefault="00835F5F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 w:eastAsia="id-ID"/>
              </w:rPr>
            </w:pPr>
            <w:r w:rsidRPr="00B51A5A">
              <w:rPr>
                <w:rFonts w:ascii="Times New Roman" w:hAnsi="Times New Roman" w:cs="Times New Roman"/>
                <w:lang w:val="id-ID" w:eastAsia="id-ID"/>
              </w:rPr>
              <w:lastRenderedPageBreak/>
              <w:t>9</w:t>
            </w:r>
          </w:p>
        </w:tc>
        <w:tc>
          <w:tcPr>
            <w:tcW w:w="4074" w:type="dxa"/>
          </w:tcPr>
          <w:p w14:paraId="5C548D41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9.1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Meyakini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bahwa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berkata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baik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sopan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santun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sebagai</w:t>
            </w:r>
            <w:proofErr w:type="spellEnd"/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Membiasakan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cerminan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dari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iman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</w:p>
          <w:p w14:paraId="32BBCD28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9BA4980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AA2A8C4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D3124F2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310" w:type="dxa"/>
          </w:tcPr>
          <w:p w14:paraId="2163252B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1.9.1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Membiasakan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berkata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dengan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baik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sopan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santun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dalam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kehidupan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sehari-hari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</w:p>
          <w:p w14:paraId="7395A082" w14:textId="77777777" w:rsidR="00835F5F" w:rsidRPr="00B51A5A" w:rsidRDefault="00835F5F" w:rsidP="00B51A5A">
            <w:pPr>
              <w:tabs>
                <w:tab w:val="left" w:pos="377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1.9.2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Mengucapkan</w:t>
            </w:r>
            <w:proofErr w:type="spellEnd"/>
            <w:r w:rsidR="008975F4"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salam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sebelum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masuk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kelas</w:t>
            </w:r>
            <w:proofErr w:type="spellEnd"/>
          </w:p>
          <w:p w14:paraId="4E3B9CC7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2.9.1Menunjukkan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berkata</w:t>
            </w:r>
            <w:proofErr w:type="spellEnd"/>
            <w:r w:rsidR="008975F4"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baik</w:t>
            </w:r>
            <w:proofErr w:type="spellEnd"/>
            <w:r w:rsidR="008975F4" w:rsidRPr="00B51A5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sopan</w:t>
            </w:r>
            <w:proofErr w:type="spellEnd"/>
            <w:r w:rsidR="008975F4" w:rsidRPr="00B51A5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santun</w:t>
            </w:r>
            <w:proofErr w:type="spellEnd"/>
            <w:r w:rsidR="008975F4"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dalam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kehidupan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sehari-hari</w:t>
            </w:r>
            <w:proofErr w:type="spellEnd"/>
          </w:p>
          <w:p w14:paraId="5FFA5A61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3.9.1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Menyebutkan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arti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sopan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santun</w:t>
            </w:r>
            <w:proofErr w:type="spellEnd"/>
          </w:p>
          <w:p w14:paraId="226A1E25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3.9.2 Manfaat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berkata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baik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dalam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kehidupan</w:t>
            </w:r>
            <w:proofErr w:type="spellEnd"/>
          </w:p>
          <w:p w14:paraId="5C13424A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3.9.3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Menyebutkan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manfaat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sopan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santun</w:t>
            </w:r>
            <w:proofErr w:type="spellEnd"/>
          </w:p>
          <w:p w14:paraId="69E2EA58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4.9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Mencontohkan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cara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berkata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baik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sopan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santun</w:t>
            </w:r>
            <w:proofErr w:type="spellEnd"/>
          </w:p>
        </w:tc>
      </w:tr>
      <w:tr w:rsidR="00835F5F" w:rsidRPr="00B51A5A" w14:paraId="07C8675B" w14:textId="77777777" w:rsidTr="00E95BE1">
        <w:trPr>
          <w:trHeight w:val="2224"/>
        </w:trPr>
        <w:tc>
          <w:tcPr>
            <w:tcW w:w="426" w:type="dxa"/>
          </w:tcPr>
          <w:p w14:paraId="15F05BAD" w14:textId="77777777" w:rsidR="00835F5F" w:rsidRPr="002676F9" w:rsidRDefault="00835F5F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</w:pPr>
            <w:r w:rsidRPr="002676F9"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  <w:t>10</w:t>
            </w:r>
          </w:p>
        </w:tc>
        <w:tc>
          <w:tcPr>
            <w:tcW w:w="4074" w:type="dxa"/>
          </w:tcPr>
          <w:p w14:paraId="40F9C833" w14:textId="77777777" w:rsidR="00835F5F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  <w:lang w:val="id-ID"/>
              </w:rPr>
              <w:t>10.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bersyukur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pemaaf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51A5A">
              <w:rPr>
                <w:rFonts w:ascii="Times New Roman" w:hAnsi="Times New Roman" w:cs="Times New Roman"/>
              </w:rPr>
              <w:t>jujur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percaya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diri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310" w:type="dxa"/>
          </w:tcPr>
          <w:p w14:paraId="498229E3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1.10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membiasakan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bersyukur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sebagai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cerminan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dari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iman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</w:p>
          <w:p w14:paraId="218DCFBF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2.10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</w:t>
            </w:r>
            <w:r w:rsidR="00040C88" w:rsidRPr="00B51A5A">
              <w:rPr>
                <w:rFonts w:ascii="Times New Roman" w:hAnsi="Times New Roman" w:cs="Times New Roman"/>
              </w:rPr>
              <w:t>jukkan</w:t>
            </w:r>
            <w:proofErr w:type="spellEnd"/>
            <w:r w:rsidR="00040C88"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40C88"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="00040C88"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40C88" w:rsidRPr="00B51A5A">
              <w:rPr>
                <w:rFonts w:ascii="Times New Roman" w:hAnsi="Times New Roman" w:cs="Times New Roman"/>
              </w:rPr>
              <w:t>bersyukur</w:t>
            </w:r>
            <w:proofErr w:type="spellEnd"/>
            <w:r w:rsidR="00040C88"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40C88" w:rsidRPr="00B51A5A">
              <w:rPr>
                <w:rFonts w:ascii="Times New Roman" w:hAnsi="Times New Roman" w:cs="Times New Roman"/>
              </w:rPr>
              <w:t>dalam</w:t>
            </w:r>
            <w:proofErr w:type="spellEnd"/>
            <w:r w:rsidR="00040C88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kehidupan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sehari</w:t>
            </w:r>
            <w:proofErr w:type="spellEnd"/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hari</w:t>
            </w:r>
            <w:proofErr w:type="spellEnd"/>
          </w:p>
          <w:p w14:paraId="5867838A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3.10 .1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Menyebutkan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arti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bersyukur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dengan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benar</w:t>
            </w:r>
            <w:proofErr w:type="spellEnd"/>
          </w:p>
          <w:p w14:paraId="162E24F8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3.10.2.Menyebutkan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contoh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bersyukur</w:t>
            </w:r>
            <w:proofErr w:type="spellEnd"/>
          </w:p>
          <w:p w14:paraId="034CFDC9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3.10.3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Menyebutkan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contoh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pemaaf</w:t>
            </w:r>
            <w:proofErr w:type="spellEnd"/>
          </w:p>
          <w:p w14:paraId="3BB0CAA2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3.10.4Menyebutkan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contoh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jujur</w:t>
            </w:r>
            <w:proofErr w:type="spellEnd"/>
          </w:p>
          <w:p w14:paraId="085A6EB1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3.10.5Menyebutkan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contoh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percaya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diri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</w:p>
          <w:p w14:paraId="10552B82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4.10.1Menyebutkan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contoh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bersyukur</w:t>
            </w:r>
            <w:proofErr w:type="spellEnd"/>
          </w:p>
          <w:p w14:paraId="2E72DE56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4.10.2Mempraktekkan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contoh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bersyukur</w:t>
            </w:r>
            <w:proofErr w:type="spellEnd"/>
          </w:p>
        </w:tc>
      </w:tr>
      <w:tr w:rsidR="00835F5F" w:rsidRPr="00B51A5A" w14:paraId="3AE2D5F1" w14:textId="77777777" w:rsidTr="00E95BE1">
        <w:trPr>
          <w:trHeight w:val="892"/>
        </w:trPr>
        <w:tc>
          <w:tcPr>
            <w:tcW w:w="426" w:type="dxa"/>
          </w:tcPr>
          <w:p w14:paraId="2E31C6EE" w14:textId="77777777" w:rsidR="00835F5F" w:rsidRPr="002676F9" w:rsidRDefault="00835F5F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</w:pPr>
            <w:r w:rsidRPr="002676F9"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  <w:t>11</w:t>
            </w:r>
          </w:p>
        </w:tc>
        <w:tc>
          <w:tcPr>
            <w:tcW w:w="4074" w:type="dxa"/>
          </w:tcPr>
          <w:p w14:paraId="46A96D21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ind w:right="317"/>
              <w:jc w:val="both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11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bersih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badan,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pakaian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barang-barang</w:t>
            </w:r>
            <w:proofErr w:type="spellEnd"/>
            <w:r w:rsidRPr="00B51A5A">
              <w:rPr>
                <w:rFonts w:ascii="Times New Roman" w:hAnsi="Times New Roman" w:cs="Times New Roman"/>
              </w:rPr>
              <w:t>,</w:t>
            </w:r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51A5A">
              <w:rPr>
                <w:rFonts w:ascii="Times New Roman" w:hAnsi="Times New Roman" w:cs="Times New Roman"/>
              </w:rPr>
              <w:t xml:space="preserve">dan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tempat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sebagai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dari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pemahaman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makna</w:t>
            </w:r>
            <w:proofErr w:type="spellEnd"/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bersuc</w:t>
            </w:r>
            <w:proofErr w:type="spellEnd"/>
            <w:r w:rsidR="008975F4" w:rsidRPr="00B51A5A">
              <w:rPr>
                <w:rFonts w:ascii="Times New Roman" w:hAnsi="Times New Roman" w:cs="Times New Roman"/>
                <w:lang w:val="id-ID"/>
              </w:rPr>
              <w:t>i</w:t>
            </w:r>
          </w:p>
        </w:tc>
        <w:tc>
          <w:tcPr>
            <w:tcW w:w="5310" w:type="dxa"/>
          </w:tcPr>
          <w:p w14:paraId="6CCC6E91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1.11.1Terbiasa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bersuci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sebelum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beribadah</w:t>
            </w:r>
            <w:proofErr w:type="spellEnd"/>
          </w:p>
          <w:p w14:paraId="79BA99DF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2.11.1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bersih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badan</w:t>
            </w:r>
          </w:p>
          <w:p w14:paraId="06AE011E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2.11.2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bersih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pakaian</w:t>
            </w:r>
            <w:proofErr w:type="spellEnd"/>
          </w:p>
          <w:p w14:paraId="5C6D8E2D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2.11.3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bersih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barang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perlengkapan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sekolah</w:t>
            </w:r>
            <w:proofErr w:type="spellEnd"/>
          </w:p>
          <w:p w14:paraId="71F4299D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2.11.4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bersih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tempat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shalat</w:t>
            </w:r>
            <w:proofErr w:type="spellEnd"/>
          </w:p>
          <w:p w14:paraId="3EED6100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3.11.1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Menyebutkan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tata </w:t>
            </w:r>
            <w:proofErr w:type="spellStart"/>
            <w:r w:rsidRPr="00B51A5A">
              <w:rPr>
                <w:rFonts w:ascii="Times New Roman" w:hAnsi="Times New Roman" w:cs="Times New Roman"/>
              </w:rPr>
              <w:t>cara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membersihkan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badan</w:t>
            </w:r>
          </w:p>
          <w:p w14:paraId="33AF054F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3.11.2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Menyebutkan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tata </w:t>
            </w:r>
            <w:proofErr w:type="spellStart"/>
            <w:r w:rsidRPr="00B51A5A">
              <w:rPr>
                <w:rFonts w:ascii="Times New Roman" w:hAnsi="Times New Roman" w:cs="Times New Roman"/>
              </w:rPr>
              <w:t>cara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membersihkan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pakaian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</w:p>
          <w:p w14:paraId="5C6B660A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3.11.3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Menyebutkan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tata </w:t>
            </w:r>
            <w:proofErr w:type="spellStart"/>
            <w:r w:rsidRPr="00B51A5A">
              <w:rPr>
                <w:rFonts w:ascii="Times New Roman" w:hAnsi="Times New Roman" w:cs="Times New Roman"/>
              </w:rPr>
              <w:t>cara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membersihkan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barang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perlengkapan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sekolah</w:t>
            </w:r>
            <w:proofErr w:type="spellEnd"/>
          </w:p>
          <w:p w14:paraId="1F366C45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4.11.1.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Mendemonstrasikan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tatacara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membersihkan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badan</w:t>
            </w:r>
          </w:p>
          <w:p w14:paraId="05E4565B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4.11.2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Menyimulasikan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tatacara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membersihkan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alat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perlengkapan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sekolah</w:t>
            </w:r>
            <w:proofErr w:type="spellEnd"/>
          </w:p>
          <w:p w14:paraId="23D198E2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4.11.3menampilkan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cara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membersihkan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tempat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shalat</w:t>
            </w:r>
            <w:proofErr w:type="spellEnd"/>
          </w:p>
        </w:tc>
      </w:tr>
      <w:tr w:rsidR="00835F5F" w:rsidRPr="00B51A5A" w14:paraId="26555B3E" w14:textId="77777777" w:rsidTr="00E95BE1">
        <w:trPr>
          <w:trHeight w:val="855"/>
        </w:trPr>
        <w:tc>
          <w:tcPr>
            <w:tcW w:w="426" w:type="dxa"/>
          </w:tcPr>
          <w:p w14:paraId="2B364F1A" w14:textId="77777777" w:rsidR="00835F5F" w:rsidRPr="002676F9" w:rsidRDefault="00835F5F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</w:pPr>
            <w:r w:rsidRPr="002676F9"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  <w:t>12</w:t>
            </w:r>
          </w:p>
        </w:tc>
        <w:tc>
          <w:tcPr>
            <w:tcW w:w="4074" w:type="dxa"/>
          </w:tcPr>
          <w:p w14:paraId="5D855609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12.Menunjukkan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sikap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disiplin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sebagai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dari</w:t>
            </w:r>
            <w:proofErr w:type="spellEnd"/>
          </w:p>
          <w:p w14:paraId="5F427CF2" w14:textId="77777777" w:rsidR="00835F5F" w:rsidRPr="00B51A5A" w:rsidRDefault="00835F5F" w:rsidP="00B5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51A5A">
              <w:rPr>
                <w:rFonts w:ascii="Times New Roman" w:hAnsi="Times New Roman" w:cs="Times New Roman"/>
              </w:rPr>
              <w:t>pemahaman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r w:rsidRPr="00B51A5A">
              <w:rPr>
                <w:rFonts w:ascii="Times New Roman" w:hAnsi="Times New Roman" w:cs="Times New Roman"/>
                <w:i/>
                <w:iCs/>
              </w:rPr>
              <w:t xml:space="preserve">salat </w:t>
            </w:r>
            <w:r w:rsidRPr="00B51A5A">
              <w:rPr>
                <w:rFonts w:ascii="Times New Roman" w:hAnsi="Times New Roman" w:cs="Times New Roman"/>
              </w:rPr>
              <w:t xml:space="preserve">dan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kegiatan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agama yang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dianutnya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sekitar</w:t>
            </w:r>
            <w:proofErr w:type="spellEnd"/>
          </w:p>
          <w:p w14:paraId="14C03C6A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51A5A">
              <w:rPr>
                <w:rFonts w:ascii="Times New Roman" w:hAnsi="Times New Roman" w:cs="Times New Roman"/>
              </w:rPr>
              <w:t>rumahnya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melalui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pengamatan</w:t>
            </w:r>
            <w:proofErr w:type="spellEnd"/>
          </w:p>
        </w:tc>
        <w:tc>
          <w:tcPr>
            <w:tcW w:w="5310" w:type="dxa"/>
          </w:tcPr>
          <w:p w14:paraId="2DDA6296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1.12.1membiasakan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berdo’a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sebelum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sesudah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belajar</w:t>
            </w:r>
            <w:proofErr w:type="spellEnd"/>
          </w:p>
          <w:p w14:paraId="2E04D12F" w14:textId="77777777" w:rsidR="00835F5F" w:rsidRPr="00B51A5A" w:rsidRDefault="00835F5F" w:rsidP="00B51A5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2.12.1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disiplin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dalam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kehidupan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sehari-hari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baik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B51A5A">
              <w:rPr>
                <w:rFonts w:ascii="Times New Roman" w:hAnsi="Times New Roman" w:cs="Times New Roman"/>
              </w:rPr>
              <w:t>rumah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maupun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masyarakat</w:t>
            </w:r>
            <w:proofErr w:type="spellEnd"/>
          </w:p>
          <w:p w14:paraId="09D9D6DD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>3</w:t>
            </w:r>
            <w:r w:rsidR="008975F4" w:rsidRPr="00B51A5A">
              <w:rPr>
                <w:rFonts w:ascii="Times New Roman" w:hAnsi="Times New Roman" w:cs="Times New Roman"/>
              </w:rPr>
              <w:t xml:space="preserve">.12.1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Menyebutkan</w:t>
            </w:r>
            <w:proofErr w:type="spellEnd"/>
            <w:r w:rsidR="008975F4" w:rsidRPr="00B51A5A">
              <w:rPr>
                <w:rFonts w:ascii="Times New Roman" w:hAnsi="Times New Roman" w:cs="Times New Roman"/>
              </w:rPr>
              <w:t xml:space="preserve"> arti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disiplin</w:t>
            </w:r>
            <w:proofErr w:type="spellEnd"/>
          </w:p>
          <w:p w14:paraId="05148726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3.12.2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Menyebutkan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do’a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sebelum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sesudah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belajar</w:t>
            </w:r>
            <w:proofErr w:type="spellEnd"/>
          </w:p>
          <w:p w14:paraId="7F916C61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4.12.1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Melafalkan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do’a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sebelum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sesudah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belajar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</w:p>
          <w:p w14:paraId="08F7D28F" w14:textId="77777777" w:rsidR="00835F5F" w:rsidRPr="00B51A5A" w:rsidRDefault="00835F5F" w:rsidP="00B51A5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lastRenderedPageBreak/>
              <w:t xml:space="preserve">4.12.2mendemonstrasikan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artikan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do’a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sebelum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sesudah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belajar</w:t>
            </w:r>
            <w:proofErr w:type="spellEnd"/>
            <w:r w:rsidRPr="00B51A5A">
              <w:rPr>
                <w:rFonts w:ascii="Times New Roman" w:hAnsi="Times New Roman" w:cs="Times New Roman"/>
              </w:rPr>
              <w:t>.</w:t>
            </w:r>
          </w:p>
        </w:tc>
      </w:tr>
      <w:tr w:rsidR="00835F5F" w:rsidRPr="00B51A5A" w14:paraId="315EB8F5" w14:textId="77777777" w:rsidTr="00E95BE1">
        <w:trPr>
          <w:trHeight w:val="892"/>
        </w:trPr>
        <w:tc>
          <w:tcPr>
            <w:tcW w:w="426" w:type="dxa"/>
          </w:tcPr>
          <w:p w14:paraId="339A2234" w14:textId="77777777" w:rsidR="00835F5F" w:rsidRPr="002676F9" w:rsidRDefault="00520EF7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</w:pPr>
            <w:r w:rsidRPr="002676F9"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  <w:lastRenderedPageBreak/>
              <w:t>13</w:t>
            </w:r>
          </w:p>
        </w:tc>
        <w:tc>
          <w:tcPr>
            <w:tcW w:w="4074" w:type="dxa"/>
          </w:tcPr>
          <w:p w14:paraId="3B1F0613" w14:textId="77777777" w:rsidR="00835F5F" w:rsidRPr="00B51A5A" w:rsidRDefault="00520EF7" w:rsidP="00B51A5A">
            <w:pPr>
              <w:autoSpaceDE w:val="0"/>
              <w:autoSpaceDN w:val="0"/>
              <w:adjustRightInd w:val="0"/>
              <w:spacing w:after="0" w:line="240" w:lineRule="auto"/>
              <w:ind w:left="419" w:hanging="419"/>
              <w:rPr>
                <w:rFonts w:ascii="Times New Roman" w:hAnsi="Times New Roman" w:cs="Times New Roman"/>
              </w:rPr>
            </w:pPr>
            <w:proofErr w:type="spellStart"/>
            <w:r w:rsidRPr="00B51A5A">
              <w:rPr>
                <w:rFonts w:ascii="Times New Roman" w:hAnsi="Times New Roman" w:cs="Times New Roman"/>
                <w:i/>
                <w:iCs/>
              </w:rPr>
              <w:t>Pantang</w:t>
            </w:r>
            <w:proofErr w:type="spellEnd"/>
            <w:r w:rsidRPr="00B51A5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  <w:i/>
                <w:iCs/>
              </w:rPr>
              <w:t>menyerah</w:t>
            </w:r>
            <w:proofErr w:type="spellEnd"/>
          </w:p>
        </w:tc>
        <w:tc>
          <w:tcPr>
            <w:tcW w:w="5310" w:type="dxa"/>
          </w:tcPr>
          <w:p w14:paraId="3038D0EF" w14:textId="77777777"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1.13Menyakin</w:t>
            </w:r>
            <w:r w:rsidR="008975F4" w:rsidRPr="00B51A5A">
              <w:rPr>
                <w:rFonts w:ascii="Times New Roman" w:hAnsi="Times New Roman" w:cs="Times New Roman"/>
              </w:rPr>
              <w:t xml:space="preserve">i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bahwa</w:t>
            </w:r>
            <w:proofErr w:type="spellEnd"/>
            <w:r w:rsidR="008975F4"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sikap</w:t>
            </w:r>
            <w:proofErr w:type="spellEnd"/>
            <w:r w:rsidR="008975F4"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pantang</w:t>
            </w:r>
            <w:proofErr w:type="spellEnd"/>
            <w:r w:rsidR="008975F4"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menyerah</w:t>
            </w:r>
            <w:proofErr w:type="spellEnd"/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sebagai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cerminan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dari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iman</w:t>
            </w:r>
            <w:proofErr w:type="spellEnd"/>
          </w:p>
          <w:p w14:paraId="0EB425FD" w14:textId="77777777"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2.13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sikap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pantang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menyerah</w:t>
            </w:r>
            <w:proofErr w:type="spellEnd"/>
          </w:p>
          <w:p w14:paraId="30220120" w14:textId="77777777"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3.13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Memahami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makna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pantang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menyerah</w:t>
            </w:r>
            <w:proofErr w:type="spellEnd"/>
          </w:p>
          <w:p w14:paraId="2391F488" w14:textId="77777777" w:rsidR="00835F5F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4.13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sikap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pantang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menyerah</w:t>
            </w:r>
            <w:proofErr w:type="spellEnd"/>
          </w:p>
        </w:tc>
      </w:tr>
      <w:tr w:rsidR="00835F5F" w:rsidRPr="00B51A5A" w14:paraId="0FD2C305" w14:textId="77777777" w:rsidTr="00E95BE1">
        <w:trPr>
          <w:trHeight w:val="892"/>
        </w:trPr>
        <w:tc>
          <w:tcPr>
            <w:tcW w:w="426" w:type="dxa"/>
          </w:tcPr>
          <w:p w14:paraId="19EA67A6" w14:textId="77777777" w:rsidR="00835F5F" w:rsidRPr="002676F9" w:rsidRDefault="00520EF7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</w:pPr>
            <w:r w:rsidRPr="002676F9"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  <w:t>14</w:t>
            </w:r>
          </w:p>
        </w:tc>
        <w:tc>
          <w:tcPr>
            <w:tcW w:w="4074" w:type="dxa"/>
          </w:tcPr>
          <w:p w14:paraId="5096FA36" w14:textId="77777777" w:rsidR="00835F5F" w:rsidRPr="00B51A5A" w:rsidRDefault="00520EF7" w:rsidP="00B51A5A">
            <w:pPr>
              <w:autoSpaceDE w:val="0"/>
              <w:autoSpaceDN w:val="0"/>
              <w:adjustRightInd w:val="0"/>
              <w:spacing w:after="0" w:line="240" w:lineRule="auto"/>
              <w:ind w:left="419" w:hanging="419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  <w:i/>
                <w:iCs/>
              </w:rPr>
              <w:t xml:space="preserve">Tata </w:t>
            </w:r>
            <w:proofErr w:type="spellStart"/>
            <w:r w:rsidRPr="00B51A5A">
              <w:rPr>
                <w:rFonts w:ascii="Times New Roman" w:hAnsi="Times New Roman" w:cs="Times New Roman"/>
                <w:i/>
                <w:iCs/>
              </w:rPr>
              <w:t>cara</w:t>
            </w:r>
            <w:proofErr w:type="spellEnd"/>
            <w:r w:rsidRPr="00B51A5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  <w:i/>
                <w:iCs/>
              </w:rPr>
              <w:t>bersuci</w:t>
            </w:r>
            <w:proofErr w:type="spellEnd"/>
            <w:r w:rsidRPr="00B51A5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  <w:i/>
                <w:iCs/>
              </w:rPr>
              <w:t>dari</w:t>
            </w:r>
            <w:proofErr w:type="spellEnd"/>
            <w:r w:rsidRPr="00B51A5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  <w:i/>
                <w:iCs/>
              </w:rPr>
              <w:t>hadas</w:t>
            </w:r>
            <w:proofErr w:type="spellEnd"/>
            <w:r w:rsidRPr="00B51A5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  <w:i/>
                <w:iCs/>
              </w:rPr>
              <w:t>kecil</w:t>
            </w:r>
            <w:proofErr w:type="spellEnd"/>
          </w:p>
        </w:tc>
        <w:tc>
          <w:tcPr>
            <w:tcW w:w="5310" w:type="dxa"/>
          </w:tcPr>
          <w:p w14:paraId="4B09B837" w14:textId="77777777"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1.14Menerapkan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ketentuan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syariat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Islam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dalam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bersuci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dari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hadas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kecil</w:t>
            </w:r>
            <w:proofErr w:type="spellEnd"/>
          </w:p>
          <w:p w14:paraId="4EED0493" w14:textId="77777777" w:rsidR="00520EF7" w:rsidRPr="00B51A5A" w:rsidRDefault="00520EF7" w:rsidP="00B51A5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2.14Menu</w:t>
            </w:r>
            <w:r w:rsidR="008975F4" w:rsidRPr="00B51A5A">
              <w:rPr>
                <w:rFonts w:ascii="Times New Roman" w:hAnsi="Times New Roman" w:cs="Times New Roman"/>
              </w:rPr>
              <w:t xml:space="preserve">njukkan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perilaku</w:t>
            </w:r>
            <w:proofErr w:type="spellEnd"/>
            <w:r w:rsidR="008975F4"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bersih</w:t>
            </w:r>
            <w:proofErr w:type="spellEnd"/>
            <w:r w:rsidR="008975F4"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sebagai</w:t>
            </w:r>
            <w:proofErr w:type="spellEnd"/>
            <w:r w:rsidR="008975F4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implementa</w:t>
            </w:r>
            <w:r w:rsidR="008975F4" w:rsidRPr="00B51A5A">
              <w:rPr>
                <w:rFonts w:ascii="Times New Roman" w:hAnsi="Times New Roman" w:cs="Times New Roman"/>
              </w:rPr>
              <w:t>si</w:t>
            </w:r>
            <w:proofErr w:type="spellEnd"/>
            <w:r w:rsidR="008975F4"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pemahaman</w:t>
            </w:r>
            <w:proofErr w:type="spellEnd"/>
            <w:r w:rsidR="008975F4" w:rsidRPr="00B51A5A">
              <w:rPr>
                <w:rFonts w:ascii="Times New Roman" w:hAnsi="Times New Roman" w:cs="Times New Roman"/>
              </w:rPr>
              <w:t xml:space="preserve"> tata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cara</w:t>
            </w:r>
            <w:proofErr w:type="spellEnd"/>
            <w:r w:rsidR="008975F4"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="008975F4" w:rsidRPr="00B51A5A">
              <w:rPr>
                <w:rFonts w:ascii="Times New Roman" w:hAnsi="Times New Roman" w:cs="Times New Roman"/>
              </w:rPr>
              <w:t>bersuci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dari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hadas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kecil</w:t>
            </w:r>
            <w:proofErr w:type="spellEnd"/>
          </w:p>
          <w:p w14:paraId="75D55922" w14:textId="77777777"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3.14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Memahami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makna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tata </w:t>
            </w:r>
            <w:proofErr w:type="spellStart"/>
            <w:r w:rsidRPr="00B51A5A">
              <w:rPr>
                <w:rFonts w:ascii="Times New Roman" w:hAnsi="Times New Roman" w:cs="Times New Roman"/>
              </w:rPr>
              <w:t>cara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bersuci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dari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hadas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kecil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sesuai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ketentuan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syariat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Islam</w:t>
            </w:r>
          </w:p>
          <w:p w14:paraId="14C97679" w14:textId="77777777" w:rsidR="00835F5F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4.14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Mempraktekkan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tata </w:t>
            </w:r>
            <w:proofErr w:type="spellStart"/>
            <w:r w:rsidRPr="00B51A5A">
              <w:rPr>
                <w:rFonts w:ascii="Times New Roman" w:hAnsi="Times New Roman" w:cs="Times New Roman"/>
              </w:rPr>
              <w:t>cara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bersuci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dari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hadas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kecil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sesuai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ketentuan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syariat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Islam</w:t>
            </w:r>
          </w:p>
        </w:tc>
      </w:tr>
      <w:tr w:rsidR="00520EF7" w:rsidRPr="00B51A5A" w14:paraId="2524FCC3" w14:textId="77777777" w:rsidTr="00E95BE1">
        <w:trPr>
          <w:trHeight w:val="70"/>
        </w:trPr>
        <w:tc>
          <w:tcPr>
            <w:tcW w:w="426" w:type="dxa"/>
          </w:tcPr>
          <w:p w14:paraId="23906019" w14:textId="77777777" w:rsidR="00520EF7" w:rsidRPr="002676F9" w:rsidRDefault="00520EF7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</w:pPr>
            <w:r w:rsidRPr="002676F9"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  <w:t>15</w:t>
            </w:r>
          </w:p>
        </w:tc>
        <w:tc>
          <w:tcPr>
            <w:tcW w:w="4074" w:type="dxa"/>
          </w:tcPr>
          <w:p w14:paraId="74C36B48" w14:textId="77777777" w:rsidR="00520EF7" w:rsidRPr="00B51A5A" w:rsidRDefault="00520EF7" w:rsidP="00B51A5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  <w:p w14:paraId="07F79EF3" w14:textId="77777777" w:rsidR="00520EF7" w:rsidRPr="00B51A5A" w:rsidRDefault="00520EF7" w:rsidP="00B51A5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51A5A">
              <w:rPr>
                <w:rFonts w:ascii="Times New Roman" w:hAnsi="Times New Roman" w:cs="Times New Roman"/>
                <w:i/>
                <w:iCs/>
              </w:rPr>
              <w:t>Ibadah Salat</w:t>
            </w:r>
          </w:p>
        </w:tc>
        <w:tc>
          <w:tcPr>
            <w:tcW w:w="5310" w:type="dxa"/>
          </w:tcPr>
          <w:p w14:paraId="41997212" w14:textId="77777777"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1.15Menjalankan salat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dengan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tertib</w:t>
            </w:r>
            <w:proofErr w:type="spellEnd"/>
          </w:p>
          <w:p w14:paraId="36B9F34F" w14:textId="77777777"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2.15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sikap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disiplin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sebagai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pemahaman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makna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ibadah salat</w:t>
            </w:r>
          </w:p>
          <w:p w14:paraId="16B7DE37" w14:textId="77777777"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3.15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Memahami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makna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ibadah  salat</w:t>
            </w:r>
          </w:p>
          <w:p w14:paraId="26D4A685" w14:textId="77777777"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4.15.1Menunjukkan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contoh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makna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ibadah  salat</w:t>
            </w:r>
          </w:p>
          <w:p w14:paraId="4704FB2E" w14:textId="77777777"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4.15.2Menceritakan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pengalaman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melaksanakan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salat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dirumah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dimasjid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lingkungan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sekitar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rumah</w:t>
            </w:r>
            <w:proofErr w:type="spellEnd"/>
          </w:p>
        </w:tc>
      </w:tr>
      <w:tr w:rsidR="00520EF7" w:rsidRPr="00B51A5A" w14:paraId="08C12026" w14:textId="77777777" w:rsidTr="00E95BE1">
        <w:trPr>
          <w:trHeight w:val="892"/>
        </w:trPr>
        <w:tc>
          <w:tcPr>
            <w:tcW w:w="426" w:type="dxa"/>
          </w:tcPr>
          <w:p w14:paraId="170191A5" w14:textId="77777777" w:rsidR="00520EF7" w:rsidRPr="002676F9" w:rsidRDefault="00520EF7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</w:pPr>
            <w:r w:rsidRPr="002676F9"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  <w:t>16</w:t>
            </w:r>
          </w:p>
        </w:tc>
        <w:tc>
          <w:tcPr>
            <w:tcW w:w="4074" w:type="dxa"/>
          </w:tcPr>
          <w:p w14:paraId="323D2163" w14:textId="77777777" w:rsidR="00520EF7" w:rsidRPr="00B51A5A" w:rsidRDefault="00520EF7" w:rsidP="00B51A5A">
            <w:pPr>
              <w:autoSpaceDE w:val="0"/>
              <w:autoSpaceDN w:val="0"/>
              <w:adjustRightInd w:val="0"/>
              <w:spacing w:after="0" w:line="240" w:lineRule="auto"/>
              <w:ind w:left="419" w:hanging="419"/>
              <w:rPr>
                <w:rFonts w:ascii="Times New Roman" w:hAnsi="Times New Roman" w:cs="Times New Roman"/>
              </w:rPr>
            </w:pPr>
            <w:proofErr w:type="spellStart"/>
            <w:r w:rsidRPr="00B51A5A">
              <w:rPr>
                <w:rFonts w:ascii="Times New Roman" w:hAnsi="Times New Roman" w:cs="Times New Roman"/>
                <w:i/>
                <w:iCs/>
              </w:rPr>
              <w:t>Kisah</w:t>
            </w:r>
            <w:proofErr w:type="spellEnd"/>
            <w:r w:rsidRPr="00B51A5A">
              <w:rPr>
                <w:rFonts w:ascii="Times New Roman" w:hAnsi="Times New Roman" w:cs="Times New Roman"/>
                <w:i/>
                <w:iCs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keteladananNabi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Ayub </w:t>
            </w:r>
            <w:proofErr w:type="spellStart"/>
            <w:r w:rsidRPr="00B51A5A">
              <w:rPr>
                <w:rFonts w:ascii="Times New Roman" w:hAnsi="Times New Roman" w:cs="Times New Roman"/>
              </w:rPr>
              <w:t>a.s</w:t>
            </w:r>
            <w:proofErr w:type="spellEnd"/>
          </w:p>
        </w:tc>
        <w:tc>
          <w:tcPr>
            <w:tcW w:w="5310" w:type="dxa"/>
          </w:tcPr>
          <w:p w14:paraId="6E36A083" w14:textId="77777777"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1.16Menyakini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kebenara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kisah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Nabi Ayub </w:t>
            </w:r>
            <w:proofErr w:type="spellStart"/>
            <w:r w:rsidRPr="00B51A5A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40B8C1B8" w14:textId="77777777" w:rsidR="00520EF7" w:rsidRPr="00B51A5A" w:rsidRDefault="00520EF7" w:rsidP="00B51A5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2.16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sikap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sabar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sebagai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pemahaman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kisah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r w:rsidR="00C31D6F" w:rsidRPr="00B51A5A">
              <w:rPr>
                <w:rFonts w:ascii="Times New Roman" w:hAnsi="Times New Roman" w:cs="Times New Roman"/>
              </w:rPr>
              <w:t xml:space="preserve">         Nabi Ayub</w:t>
            </w:r>
          </w:p>
          <w:p w14:paraId="0AEC7AB3" w14:textId="77777777"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3.16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Memahami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kisah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Nabi Ayub </w:t>
            </w:r>
            <w:proofErr w:type="spellStart"/>
            <w:r w:rsidRPr="00B51A5A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2D2BEA1D" w14:textId="77777777"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4.16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Menceritakan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kisah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Nabi Ayub </w:t>
            </w:r>
          </w:p>
        </w:tc>
      </w:tr>
      <w:tr w:rsidR="00520EF7" w:rsidRPr="00B51A5A" w14:paraId="2057DF9E" w14:textId="77777777" w:rsidTr="00E95BE1">
        <w:trPr>
          <w:trHeight w:val="892"/>
        </w:trPr>
        <w:tc>
          <w:tcPr>
            <w:tcW w:w="426" w:type="dxa"/>
          </w:tcPr>
          <w:p w14:paraId="73FAFB76" w14:textId="77777777" w:rsidR="00520EF7" w:rsidRPr="002676F9" w:rsidRDefault="00520EF7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</w:pPr>
            <w:r w:rsidRPr="002676F9"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  <w:t>17</w:t>
            </w:r>
          </w:p>
        </w:tc>
        <w:tc>
          <w:tcPr>
            <w:tcW w:w="4074" w:type="dxa"/>
          </w:tcPr>
          <w:p w14:paraId="7E8DDDC4" w14:textId="77777777" w:rsidR="00520EF7" w:rsidRPr="00B51A5A" w:rsidRDefault="00520EF7" w:rsidP="00B51A5A">
            <w:pPr>
              <w:autoSpaceDE w:val="0"/>
              <w:autoSpaceDN w:val="0"/>
              <w:adjustRightInd w:val="0"/>
              <w:spacing w:after="0" w:line="240" w:lineRule="auto"/>
              <w:ind w:left="419" w:hanging="419"/>
              <w:rPr>
                <w:rFonts w:ascii="Times New Roman" w:hAnsi="Times New Roman" w:cs="Times New Roman"/>
              </w:rPr>
            </w:pPr>
            <w:proofErr w:type="spellStart"/>
            <w:r w:rsidRPr="00B51A5A">
              <w:rPr>
                <w:rFonts w:ascii="Times New Roman" w:hAnsi="Times New Roman" w:cs="Times New Roman"/>
              </w:rPr>
              <w:t>Kisah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Nabi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 Zulkifli </w:t>
            </w:r>
            <w:proofErr w:type="spellStart"/>
            <w:r w:rsidRPr="00B51A5A">
              <w:rPr>
                <w:rFonts w:ascii="Times New Roman" w:hAnsi="Times New Roman" w:cs="Times New Roman"/>
              </w:rPr>
              <w:t>a.s</w:t>
            </w:r>
            <w:proofErr w:type="spellEnd"/>
          </w:p>
        </w:tc>
        <w:tc>
          <w:tcPr>
            <w:tcW w:w="5310" w:type="dxa"/>
          </w:tcPr>
          <w:p w14:paraId="2381AACE" w14:textId="77777777"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1.17Menyakini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kebenara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kisah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Nabi  Zulkifli </w:t>
            </w:r>
            <w:proofErr w:type="spellStart"/>
            <w:r w:rsidRPr="00B51A5A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40826B64" w14:textId="77777777"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2.17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sikap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rendah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hati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sebagai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pemahaman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kisah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Nabi  Zulkifli </w:t>
            </w:r>
            <w:proofErr w:type="spellStart"/>
            <w:r w:rsidRPr="00B51A5A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665EAAE6" w14:textId="77777777"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3.17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Memahami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kisah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Nabi  Zulkifli </w:t>
            </w:r>
          </w:p>
          <w:p w14:paraId="58CF3602" w14:textId="77777777"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4.17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Menceritakan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kisah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Nabi Zulkifli </w:t>
            </w:r>
          </w:p>
        </w:tc>
      </w:tr>
      <w:tr w:rsidR="00520EF7" w:rsidRPr="00B51A5A" w14:paraId="7166E58A" w14:textId="77777777" w:rsidTr="00E95BE1">
        <w:trPr>
          <w:trHeight w:val="131"/>
        </w:trPr>
        <w:tc>
          <w:tcPr>
            <w:tcW w:w="426" w:type="dxa"/>
          </w:tcPr>
          <w:p w14:paraId="662A71A9" w14:textId="77777777" w:rsidR="00520EF7" w:rsidRPr="002676F9" w:rsidRDefault="00520EF7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</w:pPr>
            <w:r w:rsidRPr="002676F9"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  <w:t>18</w:t>
            </w:r>
          </w:p>
        </w:tc>
        <w:tc>
          <w:tcPr>
            <w:tcW w:w="4074" w:type="dxa"/>
          </w:tcPr>
          <w:p w14:paraId="05574241" w14:textId="77777777" w:rsidR="00520EF7" w:rsidRPr="00B51A5A" w:rsidRDefault="00520EF7" w:rsidP="00B51A5A">
            <w:pPr>
              <w:autoSpaceDE w:val="0"/>
              <w:autoSpaceDN w:val="0"/>
              <w:adjustRightInd w:val="0"/>
              <w:spacing w:after="0" w:line="240" w:lineRule="auto"/>
              <w:ind w:left="419" w:hanging="419"/>
              <w:rPr>
                <w:rFonts w:ascii="Times New Roman" w:hAnsi="Times New Roman" w:cs="Times New Roman"/>
              </w:rPr>
            </w:pPr>
            <w:proofErr w:type="spellStart"/>
            <w:r w:rsidRPr="00B51A5A">
              <w:rPr>
                <w:rFonts w:ascii="Times New Roman" w:hAnsi="Times New Roman" w:cs="Times New Roman"/>
              </w:rPr>
              <w:t>Kisah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Nabi  Harun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a.s</w:t>
            </w:r>
            <w:proofErr w:type="spellEnd"/>
          </w:p>
        </w:tc>
        <w:tc>
          <w:tcPr>
            <w:tcW w:w="5310" w:type="dxa"/>
          </w:tcPr>
          <w:p w14:paraId="7F9573A1" w14:textId="77777777"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1.18Menyakini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kebenara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kisah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Nabi  Harun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2381D449" w14:textId="77777777" w:rsidR="00520EF7" w:rsidRPr="00B51A5A" w:rsidRDefault="00520EF7" w:rsidP="00B51A5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2.18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sikap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kasih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sayang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sebagai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pemahaman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kisah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r w:rsidR="00C31D6F" w:rsidRPr="00B51A5A">
              <w:rPr>
                <w:rFonts w:ascii="Times New Roman" w:hAnsi="Times New Roman" w:cs="Times New Roman"/>
                <w:lang w:val="id-ID"/>
              </w:rPr>
              <w:t>k</w:t>
            </w:r>
            <w:proofErr w:type="spellStart"/>
            <w:r w:rsidR="00B51A5A">
              <w:rPr>
                <w:rFonts w:ascii="Times New Roman" w:hAnsi="Times New Roman" w:cs="Times New Roman"/>
              </w:rPr>
              <w:t>eteladanan</w:t>
            </w:r>
            <w:proofErr w:type="spellEnd"/>
            <w:r w:rsidR="00B51A5A">
              <w:rPr>
                <w:rFonts w:ascii="Times New Roman" w:hAnsi="Times New Roman" w:cs="Times New Roman"/>
              </w:rPr>
              <w:t xml:space="preserve"> Nabi  Harun </w:t>
            </w:r>
          </w:p>
          <w:p w14:paraId="46B9C478" w14:textId="77777777"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3.18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Memahami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kisah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Nabi  Harun </w:t>
            </w:r>
          </w:p>
          <w:p w14:paraId="5FB3022A" w14:textId="77777777"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4.18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Menceritakan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kisah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Nabi Harun </w:t>
            </w:r>
          </w:p>
        </w:tc>
      </w:tr>
      <w:tr w:rsidR="00520EF7" w:rsidRPr="00B51A5A" w14:paraId="51E05DC3" w14:textId="77777777" w:rsidTr="00E95BE1">
        <w:trPr>
          <w:trHeight w:val="892"/>
        </w:trPr>
        <w:tc>
          <w:tcPr>
            <w:tcW w:w="426" w:type="dxa"/>
          </w:tcPr>
          <w:p w14:paraId="1380C8A3" w14:textId="77777777" w:rsidR="00520EF7" w:rsidRPr="002676F9" w:rsidRDefault="00520EF7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</w:pPr>
            <w:r w:rsidRPr="002676F9"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  <w:t>19</w:t>
            </w:r>
          </w:p>
        </w:tc>
        <w:tc>
          <w:tcPr>
            <w:tcW w:w="4074" w:type="dxa"/>
          </w:tcPr>
          <w:p w14:paraId="4E9DBF19" w14:textId="77777777"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51A5A">
              <w:rPr>
                <w:rFonts w:ascii="Times New Roman" w:hAnsi="Times New Roman" w:cs="Times New Roman"/>
              </w:rPr>
              <w:t>Kisah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Nabi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Musa </w:t>
            </w:r>
            <w:proofErr w:type="spellStart"/>
            <w:r w:rsidRPr="00B51A5A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14B91088" w14:textId="77777777" w:rsidR="00520EF7" w:rsidRPr="00B51A5A" w:rsidRDefault="00520EF7" w:rsidP="00B51A5A">
            <w:pPr>
              <w:autoSpaceDE w:val="0"/>
              <w:autoSpaceDN w:val="0"/>
              <w:adjustRightInd w:val="0"/>
              <w:spacing w:after="0" w:line="240" w:lineRule="auto"/>
              <w:ind w:left="419" w:hanging="419"/>
              <w:rPr>
                <w:rFonts w:ascii="Times New Roman" w:hAnsi="Times New Roman" w:cs="Times New Roman"/>
              </w:rPr>
            </w:pPr>
          </w:p>
        </w:tc>
        <w:tc>
          <w:tcPr>
            <w:tcW w:w="5310" w:type="dxa"/>
          </w:tcPr>
          <w:p w14:paraId="1ABBDAD8" w14:textId="77777777"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1.19Menyakini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kebenara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kisah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Nabi  Musa </w:t>
            </w:r>
            <w:proofErr w:type="spellStart"/>
            <w:r w:rsidRPr="00B51A5A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33C7551B" w14:textId="77777777" w:rsidR="00520EF7" w:rsidRPr="00B51A5A" w:rsidRDefault="00520EF7" w:rsidP="00B51A5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2.19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sikap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berani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pantang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menyerah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sebagai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pemahaman</w:t>
            </w:r>
            <w:proofErr w:type="spellEnd"/>
            <w:r w:rsidR="00C31D6F" w:rsidRPr="00B51A5A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kisah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Nabi  Musa </w:t>
            </w:r>
            <w:proofErr w:type="spellStart"/>
            <w:r w:rsidRPr="00B51A5A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0118AEF9" w14:textId="77777777"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3.19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Memahami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kisah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Nabi Musa </w:t>
            </w:r>
            <w:proofErr w:type="spellStart"/>
            <w:r w:rsidRPr="00B51A5A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2AFD48D8" w14:textId="77777777"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B51A5A">
              <w:rPr>
                <w:rFonts w:ascii="Times New Roman" w:hAnsi="Times New Roman" w:cs="Times New Roman"/>
              </w:rPr>
              <w:t xml:space="preserve">4.19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Menceritakan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kisah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Nabi Musa </w:t>
            </w:r>
          </w:p>
        </w:tc>
      </w:tr>
      <w:tr w:rsidR="00520EF7" w:rsidRPr="00B51A5A" w14:paraId="4E3C73A0" w14:textId="77777777" w:rsidTr="00E95BE1">
        <w:trPr>
          <w:trHeight w:val="892"/>
        </w:trPr>
        <w:tc>
          <w:tcPr>
            <w:tcW w:w="426" w:type="dxa"/>
          </w:tcPr>
          <w:p w14:paraId="2779D845" w14:textId="77777777" w:rsidR="00520EF7" w:rsidRPr="002676F9" w:rsidRDefault="00520EF7" w:rsidP="00B51A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</w:pPr>
            <w:r w:rsidRPr="002676F9">
              <w:rPr>
                <w:rFonts w:ascii="Times New Roman" w:hAnsi="Times New Roman" w:cs="Times New Roman"/>
                <w:sz w:val="18"/>
                <w:szCs w:val="18"/>
                <w:lang w:val="id-ID" w:eastAsia="id-ID"/>
              </w:rPr>
              <w:t>20</w:t>
            </w:r>
          </w:p>
        </w:tc>
        <w:tc>
          <w:tcPr>
            <w:tcW w:w="4074" w:type="dxa"/>
          </w:tcPr>
          <w:p w14:paraId="086AA9BC" w14:textId="77777777"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51A5A">
              <w:rPr>
                <w:rFonts w:ascii="Times New Roman" w:hAnsi="Times New Roman" w:cs="Times New Roman"/>
              </w:rPr>
              <w:t>Kisah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Nabi Muhammad saw</w:t>
            </w:r>
          </w:p>
          <w:p w14:paraId="7EFE3C87" w14:textId="77777777" w:rsidR="00520EF7" w:rsidRPr="00B51A5A" w:rsidRDefault="00520EF7" w:rsidP="00B51A5A">
            <w:pPr>
              <w:autoSpaceDE w:val="0"/>
              <w:autoSpaceDN w:val="0"/>
              <w:adjustRightInd w:val="0"/>
              <w:spacing w:after="0" w:line="240" w:lineRule="auto"/>
              <w:ind w:left="419" w:hanging="419"/>
              <w:rPr>
                <w:rFonts w:ascii="Times New Roman" w:hAnsi="Times New Roman" w:cs="Times New Roman"/>
              </w:rPr>
            </w:pPr>
          </w:p>
        </w:tc>
        <w:tc>
          <w:tcPr>
            <w:tcW w:w="5310" w:type="dxa"/>
          </w:tcPr>
          <w:p w14:paraId="7A64FFD3" w14:textId="77777777"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>1.20</w:t>
            </w:r>
            <w:r w:rsidR="002676F9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Menyakini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kebenara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kisah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Nabi  Muhammad   </w:t>
            </w:r>
          </w:p>
          <w:p w14:paraId="0FB73A5D" w14:textId="77777777"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3.20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Memahami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kisah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Nabi Muhammad </w:t>
            </w:r>
          </w:p>
          <w:p w14:paraId="0346CD3E" w14:textId="77777777" w:rsidR="00520EF7" w:rsidRPr="00B51A5A" w:rsidRDefault="00520EF7" w:rsidP="00B51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1A5A">
              <w:rPr>
                <w:rFonts w:ascii="Times New Roman" w:hAnsi="Times New Roman" w:cs="Times New Roman"/>
              </w:rPr>
              <w:t xml:space="preserve">4.20 </w:t>
            </w:r>
            <w:proofErr w:type="spellStart"/>
            <w:r w:rsidRPr="00B51A5A">
              <w:rPr>
                <w:rFonts w:ascii="Times New Roman" w:hAnsi="Times New Roman" w:cs="Times New Roman"/>
              </w:rPr>
              <w:t>Menceritakan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kisah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51A5A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B51A5A">
              <w:rPr>
                <w:rFonts w:ascii="Times New Roman" w:hAnsi="Times New Roman" w:cs="Times New Roman"/>
              </w:rPr>
              <w:t xml:space="preserve"> Nabi Muhammad saw</w:t>
            </w:r>
          </w:p>
        </w:tc>
      </w:tr>
    </w:tbl>
    <w:p w14:paraId="002CB280" w14:textId="77777777" w:rsidR="00C31D6F" w:rsidRPr="00B51A5A" w:rsidRDefault="00C31D6F" w:rsidP="00B51A5A">
      <w:pPr>
        <w:spacing w:after="0" w:line="240" w:lineRule="auto"/>
        <w:rPr>
          <w:rFonts w:ascii="Times New Roman" w:hAnsi="Times New Roman" w:cs="Times New Roman"/>
          <w:lang w:val="id-ID"/>
        </w:rPr>
      </w:pPr>
    </w:p>
    <w:p w14:paraId="4DC875CC" w14:textId="77777777" w:rsidR="00040C88" w:rsidRPr="00B51A5A" w:rsidRDefault="00040C88" w:rsidP="00B51A5A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1E5BEDC7" w14:textId="102D5427" w:rsidR="00281A08" w:rsidRDefault="00281A08" w:rsidP="005823E4">
      <w:pPr>
        <w:spacing w:after="0" w:line="240" w:lineRule="auto"/>
        <w:ind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 xml:space="preserve">Warujayeng, 15 Januari 2020     </w:t>
      </w:r>
    </w:p>
    <w:p w14:paraId="47BDA4EA" w14:textId="77777777" w:rsidR="00281A08" w:rsidRDefault="00281A08" w:rsidP="005823E4">
      <w:pPr>
        <w:spacing w:after="0" w:line="240" w:lineRule="auto"/>
        <w:ind w:firstLine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Kepala</w:t>
      </w:r>
      <w:proofErr w:type="spellEnd"/>
      <w:r>
        <w:rPr>
          <w:rFonts w:ascii="Times New Roman" w:hAnsi="Times New Roman"/>
        </w:rPr>
        <w:t xml:space="preserve">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Guru PAI</w:t>
      </w:r>
    </w:p>
    <w:p w14:paraId="516C72A2" w14:textId="77777777" w:rsidR="00281A08" w:rsidRDefault="00281A08" w:rsidP="00281A08">
      <w:pPr>
        <w:spacing w:after="0" w:line="240" w:lineRule="auto"/>
        <w:ind w:left="284"/>
        <w:rPr>
          <w:rFonts w:ascii="Times New Roman" w:hAnsi="Times New Roman"/>
          <w:lang w:val="id-ID"/>
        </w:rPr>
      </w:pPr>
    </w:p>
    <w:p w14:paraId="48769195" w14:textId="77777777" w:rsidR="00281A08" w:rsidRPr="00DB1379" w:rsidRDefault="00281A08" w:rsidP="00281A08">
      <w:pPr>
        <w:spacing w:after="0" w:line="240" w:lineRule="auto"/>
        <w:ind w:left="284"/>
        <w:rPr>
          <w:rFonts w:ascii="Times New Roman" w:hAnsi="Times New Roman"/>
          <w:lang w:val="id-ID"/>
        </w:rPr>
      </w:pPr>
    </w:p>
    <w:p w14:paraId="07BBEE14" w14:textId="77777777" w:rsidR="00281A08" w:rsidRDefault="00281A08" w:rsidP="00281A08">
      <w:pPr>
        <w:spacing w:after="0" w:line="240" w:lineRule="auto"/>
        <w:ind w:left="284"/>
        <w:rPr>
          <w:rFonts w:ascii="Times New Roman" w:hAnsi="Times New Roman"/>
        </w:rPr>
      </w:pPr>
    </w:p>
    <w:p w14:paraId="4FA92CC9" w14:textId="77777777" w:rsidR="00281A08" w:rsidRDefault="00281A08" w:rsidP="00281A08">
      <w:pPr>
        <w:spacing w:after="0" w:line="240" w:lineRule="auto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8280BB7" w14:textId="77777777" w:rsidR="00281A08" w:rsidRPr="00DB1379" w:rsidRDefault="00281A08" w:rsidP="005823E4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>BINTI NI'MATUL BARIROH, S.Pd.</w:t>
      </w:r>
    </w:p>
    <w:p w14:paraId="23562627" w14:textId="77777777" w:rsidR="00E25971" w:rsidRPr="00281A08" w:rsidRDefault="00281A08" w:rsidP="005823E4">
      <w:pPr>
        <w:spacing w:after="0" w:line="240" w:lineRule="auto"/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</w:rPr>
        <w:t>NIP. 196409071984042002</w:t>
      </w:r>
    </w:p>
    <w:sectPr w:rsidR="00E25971" w:rsidRPr="00281A08" w:rsidSect="00E95BE1">
      <w:pgSz w:w="12242" w:h="18796" w:code="5"/>
      <w:pgMar w:top="1361" w:right="992" w:bottom="2155" w:left="13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316F3"/>
    <w:multiLevelType w:val="multilevel"/>
    <w:tmpl w:val="4F1AF988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CB39CF"/>
    <w:multiLevelType w:val="multilevel"/>
    <w:tmpl w:val="D0BA149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CD1BC9"/>
    <w:multiLevelType w:val="hybridMultilevel"/>
    <w:tmpl w:val="43928C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B0731"/>
    <w:multiLevelType w:val="hybridMultilevel"/>
    <w:tmpl w:val="0776A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C3A65"/>
    <w:multiLevelType w:val="multilevel"/>
    <w:tmpl w:val="D07A65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C415B24"/>
    <w:multiLevelType w:val="multilevel"/>
    <w:tmpl w:val="797AB3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A6B3CC4"/>
    <w:multiLevelType w:val="multilevel"/>
    <w:tmpl w:val="BAA4CC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A9E6567"/>
    <w:multiLevelType w:val="multilevel"/>
    <w:tmpl w:val="E7B6CF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ED201DC"/>
    <w:multiLevelType w:val="multilevel"/>
    <w:tmpl w:val="288C08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7F161EE"/>
    <w:multiLevelType w:val="multilevel"/>
    <w:tmpl w:val="8878E0A0"/>
    <w:lvl w:ilvl="0">
      <w:start w:val="1"/>
      <w:numFmt w:val="decimal"/>
      <w:lvlText w:val="%1."/>
      <w:lvlJc w:val="left"/>
      <w:pPr>
        <w:ind w:left="495" w:hanging="495"/>
      </w:pPr>
      <w:rPr>
        <w:rFonts w:ascii="Georgia" w:hAnsi="Georgia" w:cs="Georgia" w:hint="default"/>
      </w:rPr>
    </w:lvl>
    <w:lvl w:ilvl="1">
      <w:start w:val="4"/>
      <w:numFmt w:val="decimal"/>
      <w:lvlText w:val="%1.%2."/>
      <w:lvlJc w:val="left"/>
      <w:pPr>
        <w:ind w:left="495" w:hanging="495"/>
      </w:pPr>
      <w:rPr>
        <w:rFonts w:ascii="Georgia" w:hAnsi="Georgia" w:cs="Georgia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Georgia" w:hAnsi="Georgia" w:cs="Georgia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Georgia" w:hAnsi="Georgia" w:cs="Georgia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Georgia" w:hAnsi="Georgia" w:cs="Georgia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Georgia" w:hAnsi="Georgia" w:cs="Georgia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Georgia" w:hAnsi="Georgia" w:cs="Georgia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Georgia" w:hAnsi="Georgia" w:cs="Georgia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Georgia" w:hAnsi="Georgia" w:cs="Georgia" w:hint="default"/>
      </w:rPr>
    </w:lvl>
  </w:abstractNum>
  <w:abstractNum w:abstractNumId="10" w15:restartNumberingAfterBreak="0">
    <w:nsid w:val="69D43856"/>
    <w:multiLevelType w:val="hybridMultilevel"/>
    <w:tmpl w:val="EC22605A"/>
    <w:lvl w:ilvl="0" w:tplc="A4E2ECA4">
      <w:start w:val="1"/>
      <w:numFmt w:val="decimal"/>
      <w:lvlText w:val="KI-%1: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071F6"/>
    <w:multiLevelType w:val="multilevel"/>
    <w:tmpl w:val="71B6EF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EA74845"/>
    <w:multiLevelType w:val="multilevel"/>
    <w:tmpl w:val="2C8695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2741338"/>
    <w:multiLevelType w:val="multilevel"/>
    <w:tmpl w:val="0B8EAD3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35282762">
    <w:abstractNumId w:val="2"/>
  </w:num>
  <w:num w:numId="2" w16cid:durableId="1329167270">
    <w:abstractNumId w:val="6"/>
  </w:num>
  <w:num w:numId="3" w16cid:durableId="743532428">
    <w:abstractNumId w:val="5"/>
  </w:num>
  <w:num w:numId="4" w16cid:durableId="21054621">
    <w:abstractNumId w:val="1"/>
  </w:num>
  <w:num w:numId="5" w16cid:durableId="1021129812">
    <w:abstractNumId w:val="9"/>
  </w:num>
  <w:num w:numId="6" w16cid:durableId="1306425789">
    <w:abstractNumId w:val="3"/>
  </w:num>
  <w:num w:numId="7" w16cid:durableId="27146490">
    <w:abstractNumId w:val="8"/>
  </w:num>
  <w:num w:numId="8" w16cid:durableId="1298148218">
    <w:abstractNumId w:val="11"/>
  </w:num>
  <w:num w:numId="9" w16cid:durableId="179395173">
    <w:abstractNumId w:val="12"/>
  </w:num>
  <w:num w:numId="10" w16cid:durableId="689069498">
    <w:abstractNumId w:val="7"/>
  </w:num>
  <w:num w:numId="11" w16cid:durableId="1417366234">
    <w:abstractNumId w:val="13"/>
  </w:num>
  <w:num w:numId="12" w16cid:durableId="719863169">
    <w:abstractNumId w:val="4"/>
  </w:num>
  <w:num w:numId="13" w16cid:durableId="968785066">
    <w:abstractNumId w:val="0"/>
  </w:num>
  <w:num w:numId="14" w16cid:durableId="20037001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F5F"/>
    <w:rsid w:val="00014FDD"/>
    <w:rsid w:val="000212C1"/>
    <w:rsid w:val="00031347"/>
    <w:rsid w:val="000354B4"/>
    <w:rsid w:val="00040C88"/>
    <w:rsid w:val="000A1552"/>
    <w:rsid w:val="000A59C5"/>
    <w:rsid w:val="000A5D88"/>
    <w:rsid w:val="000C0049"/>
    <w:rsid w:val="000C6D5A"/>
    <w:rsid w:val="000E74F7"/>
    <w:rsid w:val="000F2EC6"/>
    <w:rsid w:val="00100621"/>
    <w:rsid w:val="00106BF8"/>
    <w:rsid w:val="00137F5F"/>
    <w:rsid w:val="00170B93"/>
    <w:rsid w:val="00176F7F"/>
    <w:rsid w:val="001820E9"/>
    <w:rsid w:val="001D7EA2"/>
    <w:rsid w:val="001E36B0"/>
    <w:rsid w:val="00211D87"/>
    <w:rsid w:val="002138F1"/>
    <w:rsid w:val="00225045"/>
    <w:rsid w:val="00226D17"/>
    <w:rsid w:val="002676F9"/>
    <w:rsid w:val="00274F36"/>
    <w:rsid w:val="00281A08"/>
    <w:rsid w:val="002873F6"/>
    <w:rsid w:val="002901BF"/>
    <w:rsid w:val="00324C00"/>
    <w:rsid w:val="003302E1"/>
    <w:rsid w:val="00340E21"/>
    <w:rsid w:val="00357CC8"/>
    <w:rsid w:val="003734AA"/>
    <w:rsid w:val="00382887"/>
    <w:rsid w:val="0040138F"/>
    <w:rsid w:val="004066BD"/>
    <w:rsid w:val="0041150B"/>
    <w:rsid w:val="00442C71"/>
    <w:rsid w:val="004608D3"/>
    <w:rsid w:val="0046668F"/>
    <w:rsid w:val="00497037"/>
    <w:rsid w:val="004C4CBA"/>
    <w:rsid w:val="004D52E2"/>
    <w:rsid w:val="004D721A"/>
    <w:rsid w:val="004E2482"/>
    <w:rsid w:val="004E7241"/>
    <w:rsid w:val="00520EF7"/>
    <w:rsid w:val="00526BCD"/>
    <w:rsid w:val="00536CD4"/>
    <w:rsid w:val="005823E4"/>
    <w:rsid w:val="005B0C88"/>
    <w:rsid w:val="005B5AE3"/>
    <w:rsid w:val="0063331C"/>
    <w:rsid w:val="00650EC9"/>
    <w:rsid w:val="00676AA4"/>
    <w:rsid w:val="00687D33"/>
    <w:rsid w:val="006E05D7"/>
    <w:rsid w:val="006E100C"/>
    <w:rsid w:val="007241F0"/>
    <w:rsid w:val="007368C3"/>
    <w:rsid w:val="00756344"/>
    <w:rsid w:val="007566D1"/>
    <w:rsid w:val="00787D07"/>
    <w:rsid w:val="00793BC1"/>
    <w:rsid w:val="007D3AC8"/>
    <w:rsid w:val="007E5CF3"/>
    <w:rsid w:val="007F2C1E"/>
    <w:rsid w:val="00801174"/>
    <w:rsid w:val="00835F5F"/>
    <w:rsid w:val="00874B41"/>
    <w:rsid w:val="008975F4"/>
    <w:rsid w:val="008D154F"/>
    <w:rsid w:val="00941614"/>
    <w:rsid w:val="009A5C53"/>
    <w:rsid w:val="009B42D6"/>
    <w:rsid w:val="009F2C39"/>
    <w:rsid w:val="009F3E73"/>
    <w:rsid w:val="00A16FB9"/>
    <w:rsid w:val="00A40358"/>
    <w:rsid w:val="00A659EA"/>
    <w:rsid w:val="00AA7C5D"/>
    <w:rsid w:val="00AC373C"/>
    <w:rsid w:val="00AE4A96"/>
    <w:rsid w:val="00AF563E"/>
    <w:rsid w:val="00AF767C"/>
    <w:rsid w:val="00B17834"/>
    <w:rsid w:val="00B5145C"/>
    <w:rsid w:val="00B51A5A"/>
    <w:rsid w:val="00B63782"/>
    <w:rsid w:val="00B72E14"/>
    <w:rsid w:val="00B8193D"/>
    <w:rsid w:val="00B914C5"/>
    <w:rsid w:val="00B94B01"/>
    <w:rsid w:val="00C31D6F"/>
    <w:rsid w:val="00C40C20"/>
    <w:rsid w:val="00C52EE9"/>
    <w:rsid w:val="00C62529"/>
    <w:rsid w:val="00C80B72"/>
    <w:rsid w:val="00CA0C61"/>
    <w:rsid w:val="00CE18EC"/>
    <w:rsid w:val="00D06FD5"/>
    <w:rsid w:val="00D12C11"/>
    <w:rsid w:val="00D2018C"/>
    <w:rsid w:val="00D33166"/>
    <w:rsid w:val="00D7179F"/>
    <w:rsid w:val="00D76DE8"/>
    <w:rsid w:val="00D82CB5"/>
    <w:rsid w:val="00D94976"/>
    <w:rsid w:val="00DC121D"/>
    <w:rsid w:val="00DD7854"/>
    <w:rsid w:val="00DE38C9"/>
    <w:rsid w:val="00DF21FD"/>
    <w:rsid w:val="00E048B7"/>
    <w:rsid w:val="00E04956"/>
    <w:rsid w:val="00E15590"/>
    <w:rsid w:val="00E20928"/>
    <w:rsid w:val="00E25965"/>
    <w:rsid w:val="00E25971"/>
    <w:rsid w:val="00E37675"/>
    <w:rsid w:val="00E42F3B"/>
    <w:rsid w:val="00E43073"/>
    <w:rsid w:val="00E43BEB"/>
    <w:rsid w:val="00E46200"/>
    <w:rsid w:val="00E62AAF"/>
    <w:rsid w:val="00E924CC"/>
    <w:rsid w:val="00E95BE1"/>
    <w:rsid w:val="00ED5558"/>
    <w:rsid w:val="00F2076B"/>
    <w:rsid w:val="00F377DC"/>
    <w:rsid w:val="00F45D59"/>
    <w:rsid w:val="00F5101E"/>
    <w:rsid w:val="00F70E81"/>
    <w:rsid w:val="00F8604B"/>
    <w:rsid w:val="00FA5958"/>
    <w:rsid w:val="00FB6334"/>
    <w:rsid w:val="00FE38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EB23"/>
  <w15:docId w15:val="{3D6F848E-49B6-40BB-A865-DFCB4E836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8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21F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F21F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F21FD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E25971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E25971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G:\HASIL%20KURTILAS%202016\ANALISIS%20KD\ANALISIS%20INDIKATOR%201-4%20S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7A3BB-DEE7-4704-B5BA-51C2470B9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ANALISIS INDIKATOR 1-4 SD.dotx</Template>
  <TotalTime>94</TotalTime>
  <Pages>1</Pages>
  <Words>1785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Rifai Al</cp:lastModifiedBy>
  <cp:revision>31</cp:revision>
  <dcterms:created xsi:type="dcterms:W3CDTF">2016-06-10T02:16:00Z</dcterms:created>
  <dcterms:modified xsi:type="dcterms:W3CDTF">2025-08-27T23:00:00Z</dcterms:modified>
</cp:coreProperties>
</file>